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wordprocessingml.document.main+xml" Extension="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body>
    <w:p w14:paraId="2A715A74" w14:textId="77777777" w:rsidP="000675F2" w:rsidR="009350AA" w:rsidRDefault="009350AA">
      <w:pPr>
        <w:pStyle w:val="ARNormal"/>
      </w:pPr>
    </w:p>
    <w:p w14:paraId="59A7DC4C" w14:textId="77777777" w:rsidP="000675F2" w:rsidR="009350AA" w:rsidRDefault="009350AA">
      <w:pPr>
        <w:pStyle w:val="ARNormal"/>
      </w:pPr>
    </w:p>
    <w:p w14:paraId="17BB2661" w14:textId="77777777" w:rsidP="000675F2" w:rsidR="00FB10D6" w:rsidRDefault="00FB10D6">
      <w:pPr>
        <w:pStyle w:val="ARNormal"/>
      </w:pPr>
    </w:p>
    <w:p w14:paraId="01BC17C1" w14:textId="77777777" w:rsidP="000675F2" w:rsidR="000675F2" w:rsidRDefault="000675F2">
      <w:pPr>
        <w:pStyle w:val="ARNormal"/>
      </w:pPr>
    </w:p>
    <w:p w14:paraId="27E809A7" w14:textId="77777777" w:rsidP="000675F2" w:rsidR="000675F2" w:rsidRDefault="000675F2">
      <w:pPr>
        <w:pStyle w:val="ARNormal"/>
      </w:pPr>
    </w:p>
    <w:p w14:paraId="0BC70A8A" w14:textId="77777777" w:rsidP="000675F2" w:rsidR="000675F2" w:rsidRDefault="000675F2">
      <w:pPr>
        <w:pStyle w:val="ARNormal"/>
      </w:pPr>
    </w:p>
    <w:p w14:paraId="6DEC0375" w14:textId="77777777" w:rsidP="000675F2" w:rsidR="000675F2" w:rsidRDefault="000675F2">
      <w:pPr>
        <w:pStyle w:val="ARNormal"/>
      </w:pPr>
    </w:p>
    <w:p w14:paraId="124D899B" w14:textId="77777777" w:rsidP="00E209F2" w:rsidR="00FB10D6" w:rsidRDefault="00FB10D6">
      <w:pPr>
        <w:pStyle w:val="ARNormal"/>
      </w:pPr>
    </w:p>
    <w:p w14:paraId="43A4BA94" w14:textId="77777777" w:rsidP="000675F2" w:rsidR="00FB10D6" w:rsidRDefault="00FB10D6">
      <w:pPr>
        <w:pStyle w:val="ARNormal"/>
      </w:pPr>
    </w:p>
    <w:p w14:paraId="21968D3E" w14:textId="77777777" w:rsidP="009A5D72" w:rsidR="00FB10D6" w:rsidRDefault="009A5D72">
      <w:pPr>
        <w:pStyle w:val="ARNormal"/>
        <w:jc w:val="center"/>
      </w:pPr>
      <w:r>
        <w:rPr>
          <w:noProof/>
        </w:rPr>
        <w:drawing>
          <wp:inline distB="0" distL="0" distR="0" distT="0" wp14:anchorId="6D8497E8" wp14:editId="12C48184">
            <wp:extent cx="5934356" cy="1576456"/>
            <wp:effectExtent b="5080" l="0" r="0" t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cstate="print"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35" cy="158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5652" w14:textId="77777777" w:rsidP="000675F2" w:rsidR="00E209F2" w:rsidRDefault="00E209F2">
      <w:pPr>
        <w:pStyle w:val="ARNormal"/>
      </w:pPr>
    </w:p>
    <w:p w14:paraId="72BD569C" w14:textId="77777777" w:rsidP="000675F2" w:rsidR="00E209F2" w:rsidRDefault="00E209F2">
      <w:pPr>
        <w:pStyle w:val="ARNormal"/>
      </w:pPr>
    </w:p>
    <w:p w14:paraId="64B0A22B" w14:textId="77777777" w:rsidP="000675F2" w:rsidR="00E209F2" w:rsidRDefault="00E209F2">
      <w:pPr>
        <w:pStyle w:val="ARNormal"/>
      </w:pPr>
    </w:p>
    <w:p w14:paraId="674A436E" w14:textId="77777777" w:rsidP="000675F2" w:rsidR="00FB10D6" w:rsidRDefault="00FB10D6">
      <w:pPr>
        <w:pStyle w:val="ARNormal"/>
      </w:pPr>
    </w:p>
    <w:p w14:paraId="2709BDCF" w14:textId="77777777" w:rsidP="00FB10D6" w:rsidR="00D10885" w:rsidRDefault="00B433B8">
      <w:pPr>
        <w:pStyle w:val="ARTitle"/>
      </w:pPr>
      <w:r>
        <w:t>Processing Report</w:t>
      </w:r>
    </w:p>
    <w:p w14:paraId="3BC388CA" w14:textId="77777777" w:rsidP="000675F2" w:rsidR="009350AA" w:rsidRDefault="009350AA">
      <w:pPr>
        <w:pStyle w:val="ARNormal"/>
      </w:pPr>
    </w:p>
    <w:p w14:paraId="57637803" w14:textId="77777777" w:rsidP="000675F2" w:rsidR="00FB10D6" w:rsidRDefault="00FB10D6">
      <w:pPr>
        <w:pStyle w:val="ARNormal"/>
      </w:pPr>
    </w:p>
    <w:p w14:paraId="1DFFE1A2" w14:textId="77777777" w:rsidP="000675F2" w:rsidR="000675F2" w:rsidRDefault="000675F2">
      <w:pPr>
        <w:pStyle w:val="ARNormal"/>
      </w:pPr>
    </w:p>
    <w:p w14:paraId="7C7FD5D2" w14:textId="77777777" w:rsidP="000675F2" w:rsidR="000675F2" w:rsidRDefault="000675F2">
      <w:pPr>
        <w:pStyle w:val="ARNormal"/>
      </w:pPr>
    </w:p>
    <w:p w14:paraId="4F3ACE8D" w14:textId="77777777" w:rsidP="000675F2" w:rsidR="000675F2" w:rsidRDefault="000675F2">
      <w:pPr>
        <w:pStyle w:val="ARNormal"/>
      </w:pPr>
    </w:p>
    <w:p w14:paraId="1E12DB67" w14:textId="77777777" w:rsidP="000675F2" w:rsidR="000675F2" w:rsidRDefault="000675F2">
      <w:pPr>
        <w:pStyle w:val="ARNormal"/>
      </w:pPr>
    </w:p>
    <w:p w14:paraId="5477D2A3" w14:textId="77777777" w:rsidP="000675F2" w:rsidR="000675F2" w:rsidRDefault="000675F2">
      <w:pPr>
        <w:pStyle w:val="ARNormal"/>
      </w:pPr>
    </w:p>
    <w:p w14:paraId="13D8975A" w14:textId="77777777" w:rsidP="000675F2" w:rsidR="00FB10D6" w:rsidRDefault="00FB10D6">
      <w:pPr>
        <w:pStyle w:val="ARNormal"/>
      </w:pPr>
    </w:p>
    <w:p w14:paraId="77330CE4" w14:textId="77777777" w:rsidP="00FB10D6" w:rsidR="00FB10D6" w:rsidRDefault="00B433B8">
      <w:pPr>
        <w:pStyle w:val="ARSubTitle"/>
      </w:pPr>
      <w:r>
        <w:t>By:</w:t>
      </w:r>
    </w:p>
    <w:p w14:paraId="7C8285AE" w14:textId="77777777" w:rsidP="00FB10D6" w:rsidR="00FB10D6" w:rsidRDefault="00FB10D6">
      <w:pPr>
        <w:pStyle w:val="ARSubTitle"/>
      </w:pPr>
    </w:p>
    <w:p w14:paraId="364F51FB" w14:textId="77777777" w:rsidP="00FB10D6" w:rsidR="00FB10D6" w:rsidRDefault="00B433B8">
      <w:pPr>
        <w:pStyle w:val="ARSubTitle"/>
      </w:pPr>
      <w:r>
        <w:t>phomi</w:t>
      </w:r>
    </w:p>
    <w:p w14:paraId="1C08E812" w14:textId="77777777" w:rsidR="009350AA" w:rsidRDefault="009350AA">
      <w:r>
        <w:br w:type="page"/>
      </w:r>
    </w:p>
    <w:sdt>
      <w:sdtPr>
        <w:rPr>
          <w:rFonts w:ascii="Times New Roman" w:cstheme="minorBidi" w:eastAsiaTheme="minorEastAsia" w:hAnsi="Times New Roman"/>
          <w:b w:val="0"/>
          <w:bCs w:val="0"/>
          <w:color w:themeColor="text1" w:val="000000"/>
          <w:sz w:val="24"/>
          <w:szCs w:val="22"/>
        </w:rPr>
        <w:id w:val="1831008768"/>
        <w:docPartObj>
          <w:docPartGallery w:val="Table of Contents"/>
          <w:docPartUnique/>
        </w:docPartObj>
      </w:sdtPr>
      <w:sdtEndPr/>
      <w:sdtContent>
        <w:p w14:paraId="1CBBC4DF" w14:textId="77777777" w:rsidP="00A0278C" w:rsidR="00DC341B" w:rsidRDefault="00DC341B" w:rsidRPr="00DC341B">
          <w:pPr>
            <w:pStyle w:val="TOCHeading"/>
            <w:rPr>
              <w:rStyle w:val="ARNormalChar"/>
              <w:sz w:val="36"/>
              <w:szCs w:val="36"/>
            </w:rPr>
          </w:pPr>
          <w:r w:rsidRPr="00DC341B">
            <w:rPr>
              <w:rStyle w:val="ARNormalChar"/>
              <w:sz w:val="36"/>
              <w:szCs w:val="36"/>
            </w:rPr>
            <w:t>Table of Contents</w:t>
          </w:r>
        </w:p>
        <w:p w14:paraId="6A7C59AE" w14:textId="77777777" w:rsidR="00243954" w:rsidRDefault="00DC341B">
          <w:pPr>
            <w:pStyle w:val="TOC1"/>
            <w:tabs>
              <w:tab w:pos="44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r>
            <w:rPr>
              <w:rFonts w:asciiTheme="minorHAnsi" w:hAnsiTheme="minorHAnsi"/>
              <w:sz w:val="22"/>
            </w:rPr>
            <w:fldChar w:fldCharType="begin"/>
          </w:r>
          <w:r>
            <w:instrText xml:space="preserve"> TOC \o \h \z \u</w:instrText>
          </w:r>
          <w:r>
            <w:rPr>
              <w:rFonts w:asciiTheme="minorHAnsi" w:hAnsiTheme="minorHAnsi"/>
              <w:sz w:val="22"/>
            </w:rPr>
            <w:fldChar w:fldCharType="separate"/>
          </w:r>
          <w:hyperlink w:anchor="_Toc26666857" w:history="1">
            <w:r w:rsidR="00243954" w:rsidRPr="004F4BBA">
              <w:rPr>
                <w:rStyle w:val="Hyperlink"/>
                <w:noProof/>
              </w:rPr>
              <w:t>1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Imported Data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_Toc26666857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2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3F894AAB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58" w:history="1">
            <w:r w:rsidR="00243954" w:rsidRPr="004F4BBA">
              <w:rPr>
                <w:rStyle w:val="Hyperlink"/>
                <w:noProof/>
              </w:rPr>
              <w:t>1.1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Directory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_Toc26666858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2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11024F86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59" w:history="1">
            <w:r w:rsidR="00243954" w:rsidRPr="004F4BBA">
              <w:rPr>
                <w:rStyle w:val="Hyperlink"/>
                <w:noProof/>
              </w:rPr>
              <w:t>1.2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Properties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_Toc26666859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2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20B19382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0" w:history="1">
            <w:r w:rsidR="00243954" w:rsidRPr="004F4BBA">
              <w:rPr>
                <w:rStyle w:val="Hyperlink"/>
                <w:noProof/>
              </w:rPr>
              <w:t>1.3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Display the selected frame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_Toc26666860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2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5774B52C" w14:textId="77777777" w:rsidR="00243954" w:rsidRDefault="00B433B8">
          <w:pPr>
            <w:pStyle w:val="TOC1"/>
            <w:tabs>
              <w:tab w:pos="44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1" w:history="1">
            <w:r w:rsidR="00243954" w:rsidRPr="004F4BBA">
              <w:rPr>
                <w:rStyle w:val="Hyperlink"/>
                <w:noProof/>
              </w:rPr>
              <w:t>2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Pre-Processing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_Toc26666861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335735BF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2" w:history="1">
            <w:r w:rsidR="00243954" w:rsidRPr="004F4BBA">
              <w:rPr>
                <w:rStyle w:val="Hyperlink"/>
                <w:noProof/>
              </w:rPr>
              <w:t>2.1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Cropping the image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_Toc26666862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33B5B548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3" w:history="1">
            <w:r w:rsidR="00243954" w:rsidRPr="004F4BBA">
              <w:rPr>
                <w:rStyle w:val="Hyperlink"/>
                <w:noProof/>
              </w:rPr>
              <w:t>2.2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DC offset removal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_Toc26666863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5CF85D47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4" w:history="1">
            <w:r w:rsidR="00243954" w:rsidRPr="004F4BBA">
              <w:rPr>
                <w:rStyle w:val="Hyperlink"/>
                <w:noProof/>
              </w:rPr>
              <w:t>2.3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Image filtering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_Toc26666864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3F1F49A1" w14:textId="77777777" w:rsidR="00243954" w:rsidRDefault="00B433B8">
          <w:pPr>
            <w:pStyle w:val="TOC1"/>
            <w:tabs>
              <w:tab w:pos="44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5" w:history="1">
            <w:r w:rsidR="00243954" w:rsidRPr="004F4BBA">
              <w:rPr>
                <w:rStyle w:val="Hyperlink"/>
                <w:noProof/>
              </w:rPr>
              <w:t>3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Phase Extraction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_Toc26666865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2E58815A" w14:textId="77777777" w:rsidR="00243954" w:rsidRDefault="00B433B8">
          <w:pPr>
            <w:pStyle w:val="TOC1"/>
            <w:tabs>
              <w:tab w:pos="44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6" w:history="1">
            <w:r w:rsidR="00243954" w:rsidRPr="004F4BBA">
              <w:rPr>
                <w:rStyle w:val="Hyperlink"/>
                <w:noProof/>
              </w:rPr>
              <w:t>4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Post-Processing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_Toc26666866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146727B3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7" w:history="1">
            <w:r w:rsidR="00243954" w:rsidRPr="004F4BBA">
              <w:rPr>
                <w:rStyle w:val="Hyperlink"/>
                <w:noProof/>
              </w:rPr>
              <w:t>4.1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Masking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_Toc26666867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546AB4E0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8" w:history="1">
            <w:r w:rsidR="00243954" w:rsidRPr="004F4BBA">
              <w:rPr>
                <w:rStyle w:val="Hyperlink"/>
                <w:noProof/>
              </w:rPr>
              <w:t>4.2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Denoising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_Toc26666868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1CA9CDB8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69" w:history="1">
            <w:r w:rsidR="00243954" w:rsidRPr="004F4BBA">
              <w:rPr>
                <w:rStyle w:val="Hyperlink"/>
                <w:noProof/>
              </w:rPr>
              <w:t>4.3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Phase unwrapping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_Toc26666869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3945C53D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70" w:history="1">
            <w:r w:rsidR="00243954" w:rsidRPr="004F4BBA">
              <w:rPr>
                <w:rStyle w:val="Hyperlink"/>
                <w:noProof/>
              </w:rPr>
              <w:t>4.4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Background removal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_Toc26666870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44AC943F" w14:textId="77777777" w:rsidR="00243954" w:rsidRDefault="00B433B8">
          <w:pPr>
            <w:pStyle w:val="TOC1"/>
            <w:tabs>
              <w:tab w:pos="660" w:val="left"/>
              <w:tab w:leader="dot" w:pos="9350" w:val="right"/>
            </w:tabs>
            <w:rPr>
              <w:rFonts w:asciiTheme="minorHAnsi" w:hAnsiTheme="minorHAnsi"/>
              <w:noProof/>
              <w:sz w:val="22"/>
              <w:lang w:eastAsia="en-CA" w:val="en-CA"/>
            </w:rPr>
          </w:pPr>
          <w:hyperlink w:anchor="_Toc26666871" w:history="1">
            <w:r w:rsidR="00243954" w:rsidRPr="004F4BBA">
              <w:rPr>
                <w:rStyle w:val="Hyperlink"/>
                <w:noProof/>
              </w:rPr>
              <w:t>4.5</w:t>
            </w:r>
            <w:r w:rsidR="00243954">
              <w:rPr>
                <w:rFonts w:asciiTheme="minorHAnsi" w:hAnsiTheme="minorHAnsi"/>
                <w:noProof/>
                <w:sz w:val="22"/>
                <w:lang w:eastAsia="en-CA" w:val="en-CA"/>
              </w:rPr>
              <w:tab/>
            </w:r>
            <w:r w:rsidR="00243954" w:rsidRPr="004F4BBA">
              <w:rPr>
                <w:rStyle w:val="Hyperlink"/>
                <w:noProof/>
              </w:rPr>
              <w:t>Image enhancement</w:t>
            </w:r>
            <w:r w:rsidR="00243954">
              <w:rPr>
                <w:noProof/>
                <w:webHidden/>
              </w:rPr>
              <w:tab/>
            </w:r>
            <w:r w:rsidR="00243954">
              <w:rPr>
                <w:noProof/>
                <w:webHidden/>
              </w:rPr>
              <w:fldChar w:fldCharType="begin"/>
            </w:r>
            <w:r w:rsidR="00243954">
              <w:rPr>
                <w:noProof/>
                <w:webHidden/>
              </w:rPr>
              <w:instrText xml:space="preserve"> PAGEREF _Toc26666871 \h </w:instrText>
            </w:r>
            <w:r w:rsidR="00243954">
              <w:rPr>
                <w:noProof/>
                <w:webHidden/>
              </w:rPr>
            </w:r>
            <w:r w:rsidR="00243954">
              <w:rPr>
                <w:noProof/>
                <w:webHidden/>
              </w:rPr>
              <w:fldChar w:fldCharType="separate"/>
            </w:r>
            <w:r w:rsidR="000D002C">
              <w:rPr>
                <w:noProof/>
                <w:webHidden/>
              </w:rPr>
              <w:t>3</w:t>
            </w:r>
            <w:r w:rsidR="00243954">
              <w:rPr>
                <w:noProof/>
                <w:webHidden/>
              </w:rPr>
              <w:fldChar w:fldCharType="end"/>
            </w:r>
          </w:hyperlink>
        </w:p>
        <w:p w14:paraId="2BBFFB9F" w14:textId="77777777" w:rsidP="00DC341B" w:rsidR="00DC341B" w:rsidRDefault="00DC341B">
          <w:pPr>
            <w:pStyle w:val="ARNormal"/>
          </w:pPr>
          <w:r>
            <w:fldChar w:fldCharType="end"/>
          </w:r>
        </w:p>
      </w:sdtContent>
    </w:sdt>
    <w:p w14:paraId="7F24C837" w14:textId="77777777" w:rsidP="00DB35CC" w:rsidR="00DB35CC" w:rsidRDefault="00CB3FBE">
      <w:pPr>
        <w:pStyle w:val="ARHeading1"/>
      </w:pPr>
      <w:bookmarkStart w:id="0" w:name="_Toc26666857"/>
      <w:r>
        <w:t>Imported Data</w:t>
      </w:r>
      <w:bookmarkEnd w:id="0"/>
    </w:p>
    <w:p w14:paraId="4121F4CB" w14:textId="77777777" w:rsidP="00DB35CC" w:rsidR="009350AA" w:rsidRDefault="00CB3FBE">
      <w:pPr>
        <w:pStyle w:val="ARHeading2"/>
      </w:pPr>
      <w:bookmarkStart w:id="1" w:name="_Toc26666858"/>
      <w:r>
        <w:t>Directory</w:t>
      </w:r>
      <w:bookmarkEnd w:id="1"/>
    </w:p>
    <w:p w14:paraId="4EB8F1AD" w14:textId="77777777" w:rsidP="00FF3066" w:rsidR="004340A9" w:rsidRDefault="00B433B8">
      <w:pPr>
        <w:tabs>
          <w:tab w:pos="4680" w:val="center"/>
        </w:tabs>
      </w:pPr>
      <w:r>
        <w:t>File full path: C:\Users\phomi\Desktop\Projects\software\PhaseRetrievalAPP\120nm_4.tif</w:t>
      </w:r>
      <w:r w:rsidR="00FF3066">
        <w:tab/>
      </w:r>
    </w:p>
    <w:p w14:paraId="281C6333" w14:textId="77777777" w:rsidP="00DB35CC" w:rsidR="00DB35CC" w:rsidRDefault="00CB3FBE">
      <w:pPr>
        <w:pStyle w:val="ARHeading2"/>
      </w:pPr>
      <w:bookmarkStart w:id="2" w:name="_Toc26666859"/>
      <w:r>
        <w:t>Properties</w:t>
      </w:r>
      <w:bookmarkEnd w:id="2"/>
    </w:p>
    <w:p>
      <w:r>
        <w:t>Size of the input: 2048  2048</w:t>
      </w:r>
    </w:p>
    <w:p w14:paraId="491AD16E" w14:textId="77777777" w:rsidP="00CB3FBE" w:rsidR="00CB3FBE" w:rsidRDefault="00CB3FBE">
      <w:pPr>
        <w:pStyle w:val="ARHeading2"/>
      </w:pPr>
      <w:bookmarkStart w:id="3" w:name="_Toc26666860"/>
      <w:r>
        <w:t>Display the selected frame</w:t>
      </w:r>
      <w:bookmarkEnd w:id="3"/>
    </w:p>
    <w:p w14:paraId="24E13803" w14:textId="77777777" w:rsidP="00107AFA" w:rsidR="00107AFA" w:rsidRDefault="00CD34CA">
      <w:r>
        <w:rPr>
          <w:b/>
          <w:bCs/>
          <w:u w:val="single"/>
        </w:rPr>
        <w:t>F</w:t>
      </w:r>
      <w:r w:rsidR="00107AFA" w:rsidRPr="00CD34CA">
        <w:rPr>
          <w:b/>
          <w:bCs/>
          <w:u w:val="single"/>
        </w:rPr>
        <w:t>rame number:</w:t>
      </w:r>
      <w:r w:rsidR="00107AFA">
        <w:t xml:space="preserve"> </w:t>
      </w:r>
      <w:r>
        <w:t>1</w:t>
      </w:r>
    </w:p>
    <w:p>
      <w:r>
        <w:drawing>
          <wp:inline distB="0" distL="0" distR="0" distT="0">
            <wp:extent cx="3599992" cy="2519994"/>
            <wp:effectExtent b="0" l="0" r="0" t="0"/>
            <wp:docPr id="4" name="selectedImage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lectedImage.png"/>
                    <pic:cNvPicPr preferRelativeResize="0"/>
                  </pic:nvPicPr>
                  <pic:blipFill>
                    <a:blip r:embed="Image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92" cy="25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BF0" w14:textId="20CB839A" w:rsidP="00DB423F" w:rsidR="00716FD4" w:rsidRDefault="00CB3FBE">
      <w:pPr>
        <w:pStyle w:val="ARHeading1"/>
      </w:pPr>
      <w:bookmarkStart w:id="4" w:name="_Toc26666861"/>
      <w:r>
        <w:lastRenderedPageBreak/>
        <w:t>Pre-Processing</w:t>
      </w:r>
      <w:bookmarkStart w:id="5" w:name="_Toc26666862"/>
      <w:bookmarkEnd w:id="4"/>
    </w:p>
    <w:p w14:paraId="5ACD947B" w14:textId="3C173719" w:rsidP="00150F8A" w:rsidR="00150F8A" w:rsidRDefault="00150F8A">
      <w:pPr>
        <w:pStyle w:val="ARHeading2"/>
      </w:pPr>
      <w:r>
        <w:t>Cropping the image</w:t>
      </w:r>
      <w:bookmarkEnd w:id="5"/>
    </w:p>
    <w:p>
      <w:r>
        <w:drawing>
          <wp:inline distB="0" distL="0" distR="0" distT="0">
            <wp:extent cx="3599992" cy="2519994"/>
            <wp:effectExtent b="0" l="0" r="0" t="0"/>
            <wp:docPr id="5" name="croppedImage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roppedImage.png"/>
                    <pic:cNvPicPr preferRelativeResize="0"/>
                  </pic:nvPicPr>
                  <pic:blipFill>
                    <a:blip r:embed="Image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92" cy="25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2028" w14:textId="77777777" w:rsidP="00DC39E5" w:rsidR="00DC39E5" w:rsidRDefault="00150F8A">
      <w:pPr>
        <w:pStyle w:val="ARHeading2"/>
      </w:pPr>
      <w:bookmarkStart w:id="7" w:name="_Toc26666863"/>
      <w:r>
        <w:t>DC offset removal</w:t>
      </w:r>
      <w:bookmarkEnd w:id="7"/>
      <w:r w:rsidR="00AF4E32">
        <w:t xml:space="preserve"> </w:t>
      </w:r>
    </w:p>
    <w:p w14:paraId="243A583A" w14:textId="77777777" w:rsidP="00DC39E5" w:rsidR="00DC39E5" w:rsidRDefault="00DC39E5">
      <w:r w:rsidRPr="00CD34CA">
        <w:rPr>
          <w:b/>
          <w:bCs/>
          <w:u w:val="single"/>
        </w:rPr>
        <w:t>Method:</w:t>
      </w:r>
      <w:r>
        <w:t xml:space="preserve"> </w:t>
      </w:r>
      <w:r>
        <w:t>Gaussian Spatial</w:t>
      </w:r>
    </w:p>
    <w:tbl>
      <w:tblPr>
        <w:tblBorders>
          <w:top w:color="auto" w:val="none"/>
          <w:left w:color="auto" w:val="none"/>
          <w:bottom w:color="auto" w:val="none"/>
          <w:right w:color="auto" w:val="none"/>
        </w:tblBorders>
        <w:tblW w:type="auto" w:w="0"/>
      </w:tblPr>
      <w:tr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6" name="DCremoved1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Cremoved1.png"/>
                          <pic:cNvPicPr preferRelativeResize="0"/>
                        </pic:nvPicPr>
                        <pic:blipFill>
                          <a:blip r:embed="Image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7" name="DCremoved2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Cremoved2.png"/>
                          <pic:cNvPicPr preferRelativeResize="0"/>
                        </pic:nvPicPr>
                        <pic:blipFill>
                          <a:blip r:embed="Image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8" name="DCremoved3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Cremoved3.png"/>
                          <pic:cNvPicPr preferRelativeResize="0"/>
                        </pic:nvPicPr>
                        <pic:blipFill>
                          <a:blip r:embed="Image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9" name="DCremoved4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Cremoved4.png"/>
                          <pic:cNvPicPr preferRelativeResize="0"/>
                        </pic:nvPicPr>
                        <pic:blipFill>
                          <a:blip r:embed="Image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CBF5E" w14:textId="77777777" w:rsidP="00DC39E5" w:rsidR="00DC39E5" w:rsidRDefault="00DC39E5">
      <w:pPr>
        <w:pStyle w:val="ARHeading2"/>
      </w:pPr>
      <w:bookmarkStart w:id="8" w:name="_Toc26666864"/>
      <w:r>
        <w:t>Image filtering</w:t>
      </w:r>
      <w:bookmarkEnd w:id="8"/>
      <w:r>
        <w:t xml:space="preserve"> </w:t>
      </w:r>
    </w:p>
    <w:p w14:paraId="5CC66678" w14:textId="77777777" w:rsidP="00FD4B82" w:rsidR="00543B16" w:rsidRDefault="00FD4B82">
      <w:pPr>
        <w:rPr>
          <w:b/>
          <w:bCs/>
          <w:u w:val="single"/>
        </w:rPr>
      </w:pPr>
      <w:r w:rsidRPr="00CD34CA">
        <w:rPr>
          <w:b/>
          <w:bCs/>
          <w:u w:val="single"/>
        </w:rPr>
        <w:t>Denoising:</w:t>
      </w:r>
    </w:p>
    <w:tbl>
      <w:tblPr>
        <w:tblW w:type="auto" w:w="0"/>
      </w:tblPr>
      <w:tr>
        <w:tc>
          <w:p>
            <w:r>
              <w:t>No denoising filter is applied</w:t>
            </w:r>
          </w:p>
        </w:tc>
      </w:tr>
    </w:tbl>
    <w:p w14:paraId="74170A17" w14:textId="77777777" w:rsidP="00543B16" w:rsidR="00543B16" w:rsidRDefault="00FD4B82">
      <w:pPr>
        <w:rPr>
          <w:b/>
          <w:bCs/>
          <w:u w:val="single"/>
        </w:rPr>
      </w:pPr>
      <w:r w:rsidRPr="00CD34CA">
        <w:rPr>
          <w:b/>
          <w:bCs/>
          <w:u w:val="single"/>
        </w:rPr>
        <w:t>Contrast Enhancement Method:</w:t>
      </w:r>
    </w:p>
    <w:p>
      <w:r>
        <w:t>Original</w:t>
      </w:r>
    </w:p>
    <w:tbl>
      <w:tblPr>
        <w:tblBorders>
          <w:top w:color="auto" w:val="none"/>
          <w:left w:color="auto" w:val="none"/>
          <w:bottom w:color="auto" w:val="none"/>
          <w:right w:color="auto" w:val="none"/>
        </w:tblBorders>
        <w:tblW w:type="auto" w:w="0"/>
      </w:tblPr>
      <w:tr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10" name="denisedFrame1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denisedFrame1.png"/>
                          <pic:cNvPicPr preferRelativeResize="0"/>
                        </pic:nvPicPr>
                        <pic:blipFill>
                          <a:blip r:embed="Image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11" name="denisedFrame2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denisedFrame2.png"/>
                          <pic:cNvPicPr preferRelativeResize="0"/>
                        </pic:nvPicPr>
                        <pic:blipFill>
                          <a:blip r:embed="Image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A88E8" w14:textId="77777777" w:rsidP="007119EB" w:rsidR="007119EB" w:rsidRDefault="0091633D">
      <w:pPr>
        <w:pStyle w:val="ARHeading1"/>
        <w:ind w:firstLine="0" w:left="0"/>
      </w:pPr>
      <w:bookmarkStart w:id="9" w:name="_Toc26666865"/>
      <w:r>
        <w:t>Phase Extraction</w:t>
      </w:r>
      <w:bookmarkEnd w:id="9"/>
    </w:p>
    <w:tbl>
      <w:tblPr>
        <w:tblW w:type="auto" w:w="0"/>
      </w:tblPr>
      <w:tr>
        <w:tc>
          <w:p>
            <w:r>
              <w:t>System: </w:t>
            </w:r>
          </w:p>
        </w:tc>
        <w:tc>
          <w:p>
            <w:r>
              <w:t>Off-axis Interferometry</w:t>
            </w:r>
          </w:p>
        </w:tc>
      </w:tr>
      <w:tr>
        <w:tc>
          <w:p>
            <w:r>
              <w:t>Algorithm: </w:t>
            </w:r>
          </w:p>
        </w:tc>
        <w:tc>
          <w:p>
            <w:r>
              <w:t>Discrete Fresnel Transformation</w:t>
            </w:r>
          </w:p>
        </w:tc>
      </w:tr>
      <w:tr>
        <w:tc>
          <w:p>
            <w:r>
              <w:t>Algorithm Parameters:</w:t>
            </w:r>
          </w:p>
        </w:tc>
        <w:tc>
          <w:p>
            <w:r>
              <w:t/>
            </w:r>
          </w:p>
        </w:tc>
      </w:tr>
      <w:tr>
        <w:tc>
          <w:p>
            <w:r>
              <w:t>Camera pixel size (um) = </w:t>
            </w:r>
          </w:p>
        </w:tc>
        <w:tc>
          <w:p>
            <w:r>
              <w:t>3.5</w:t>
            </w:r>
          </w:p>
        </w:tc>
      </w:tr>
      <w:tr>
        <w:tc>
          <w:p>
            <w:r>
              <w:t>Laser wavelength (nm) = </w:t>
            </w:r>
          </w:p>
        </w:tc>
        <w:tc>
          <w:p>
            <w:r>
              <w:t>633</w:t>
            </w:r>
          </w:p>
        </w:tc>
      </w:tr>
      <w:tr>
        <w:tc>
          <w:p>
            <w:r>
              <w:t>Reconstruction Zero Padding Size (pixel) = </w:t>
            </w:r>
          </w:p>
        </w:tc>
        <w:tc>
          <w:p>
            <w:r>
              <w:t>4096</w:t>
            </w:r>
          </w:p>
        </w:tc>
      </w:tr>
      <w:tr>
        <w:tc>
          <w:p>
            <w:r>
              <w:t>Filter radious (pixel) = </w:t>
            </w:r>
          </w:p>
        </w:tc>
        <w:tc>
          <w:p>
            <w:r>
              <w:t>1024</w:t>
            </w:r>
          </w:p>
        </w:tc>
      </w:tr>
      <w:tr>
        <w:tc>
          <w:p>
            <w:r>
              <w:t>Object Plane-Imaging Plane Distance (cm) = </w:t>
            </w:r>
          </w:p>
        </w:tc>
        <w:tc>
          <w:p>
            <w:r>
              <w:t>from 50 , interval 0 ,to0</w:t>
            </w:r>
          </w:p>
        </w:tc>
      </w:tr>
      <w:tr>
        <w:tc>
          <w:p>
            <w:r>
              <w:t>Wrapping Zero Padding Size (pixel) = </w:t>
            </w:r>
          </w:p>
        </w:tc>
        <w:tc>
          <w:p>
            <w:r>
              <w:t>4096</w:t>
            </w:r>
          </w:p>
        </w:tc>
      </w:tr>
      <w:tr>
        <w:tc>
          <w:p>
            <w:r>
              <w:t>Window Size (Radius) = </w:t>
            </w:r>
          </w:p>
        </w:tc>
        <w:tc>
          <w:p>
            <w:r>
              <w:t>1024</w:t>
            </w:r>
          </w:p>
        </w:tc>
      </w:tr>
      <w:tr>
        <w:tc>
          <w:p>
            <w:r>
              <w:t>Frequency Filter Type = </w:t>
            </w:r>
          </w:p>
        </w:tc>
        <w:tc>
          <w:p>
            <w:r>
              <w:t>Gaussian</w:t>
            </w:r>
          </w:p>
        </w:tc>
      </w:tr>
      <w:tr>
        <w:tc>
          <w:p>
            <w:r>
              <w:t>Frequency Filter Size = </w:t>
            </w:r>
          </w:p>
        </w:tc>
        <w:tc>
          <w:p>
            <w:r>
              <w:t>400</w:t>
            </w:r>
          </w:p>
        </w:tc>
      </w:tr>
    </w:tbl>
    <w:tbl>
      <w:tblPr>
        <w:tblBorders>
          <w:top w:color="auto" w:val="none"/>
          <w:left w:color="auto" w:val="none"/>
          <w:bottom w:color="auto" w:val="none"/>
          <w:right w:color="auto" w:val="none"/>
        </w:tblBorders>
        <w:tblW w:type="auto" w:w="0"/>
      </w:tblPr>
      <w:tr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2159995" cy="1439997"/>
                  <wp:effectExtent b="0" l="0" r="0" t="0"/>
                  <wp:docPr id="12" name="PhaseExtracted1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haseExtracted1.png"/>
                          <pic:cNvPicPr preferRelativeResize="0"/>
                        </pic:nvPicPr>
                        <pic:blipFill>
                          <a:blip r:embed="Image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995" cy="143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2159995" cy="1439997"/>
                  <wp:effectExtent b="0" l="0" r="0" t="0"/>
                  <wp:docPr id="13" name="PhaseExtracted2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haseExtracted2.png"/>
                          <pic:cNvPicPr preferRelativeResize="0"/>
                        </pic:nvPicPr>
                        <pic:blipFill>
                          <a:blip r:embed="Image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995" cy="143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2159995" cy="1439997"/>
                  <wp:effectExtent b="0" l="0" r="0" t="0"/>
                  <wp:docPr id="14" name="PhaseExtracted3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haseExtracted3.png"/>
                          <pic:cNvPicPr preferRelativeResize="0"/>
                        </pic:nvPicPr>
                        <pic:blipFill>
                          <a:blip r:embed="Image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995" cy="143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A5A4C1" w14:textId="77777777" w:rsidP="00295758" w:rsidR="00295758" w:rsidRDefault="00295758">
      <w:pPr>
        <w:pStyle w:val="ARHeading1"/>
        <w:ind w:firstLine="0" w:left="0"/>
      </w:pPr>
      <w:bookmarkStart w:id="10" w:name="_Toc26666866"/>
      <w:r>
        <w:t>P</w:t>
      </w:r>
      <w:r w:rsidR="00FF3066">
        <w:t>ost-Processing</w:t>
      </w:r>
      <w:bookmarkEnd w:id="10"/>
    </w:p>
    <w:bookmarkStart w:displacedByCustomXml="next" w:id="11" w:name="_Toc26666868"/>
    <w:tbl>
      <w:tblPr>
        <w:tblW w:type="auto" w:w="0"/>
      </w:tblPr>
      <w:tr>
        <w:tc>
          <w:p>
            <w:r>
              <w:t>Selected Phase Map = </w:t>
            </w:r>
          </w:p>
        </w:tc>
        <w:tc>
          <w:p>
            <w:r>
              <w:t>Carrier Removed Wrapped Phase</w:t>
            </w:r>
          </w:p>
        </w:tc>
      </w:tr>
    </w:tbl>
    <w:p w14:paraId="4E62F5D0" w14:textId="77777777" w:rsidP="00DB423F" w:rsidR="00DB423F" w:rsidRDefault="00DB423F">
      <w:pPr>
        <w:pStyle w:val="ARHeading2"/>
        <w:numPr>
          <w:ilvl w:val="0"/>
          <w:numId w:val="0"/>
        </w:numPr>
        <w:ind w:hanging="360" w:left="720"/>
      </w:pPr>
    </w:p>
    <w:p w14:paraId="51AE5E39" w14:textId="319F7BF3" w:rsidP="00B06536" w:rsidR="00B06536" w:rsidRDefault="00B06536">
      <w:pPr>
        <w:pStyle w:val="ARHeading2"/>
      </w:pPr>
      <w:r w:rsidRPr="00B06536">
        <w:t>Denoising</w:t>
      </w:r>
      <w:bookmarkEnd w:id="11"/>
    </w:p>
    <w:tbl>
      <w:tblPr>
        <w:tblW w:type="auto" w:w="0"/>
      </w:tblPr>
      <w:tr>
        <w:tc>
          <w:p>
            <w:r>
              <w:t>No denoising filter is applied</w:t>
            </w:r>
          </w:p>
        </w:tc>
      </w:tr>
    </w:tbl>
    <w:p>
      <w:r>
        <w:drawing>
          <wp:inline distB="0" distL="0" distR="0" distT="0">
            <wp:extent cx="3599992" cy="2519994"/>
            <wp:effectExtent b="0" l="0" r="0" t="0"/>
            <wp:docPr id="15" name="denisedPhaseFrame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nisedPhaseFrame.png"/>
                    <pic:cNvPicPr preferRelativeResize="0"/>
                  </pic:nvPicPr>
                  <pic:blipFill>
                    <a:blip r:embed="Image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92" cy="25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8EC" w14:textId="77777777" w:rsidP="00862B23" w:rsidR="00862B23" w:rsidRDefault="00862B23">
      <w:pPr>
        <w:pStyle w:val="ARHeading2"/>
      </w:pPr>
      <w:bookmarkStart w:id="12" w:name="_Toc26666867"/>
      <w:r w:rsidRPr="00862B23">
        <w:t>Masking</w:t>
      </w:r>
      <w:bookmarkEnd w:id="12"/>
    </w:p>
    <w:tbl>
      <w:tblPr>
        <w:tblW w:type="auto" w:w="0"/>
      </w:tblPr>
      <w:tr>
        <w:tc>
          <w:p>
            <w:r>
              <w:t>No Mask has been picked</w:t>
            </w:r>
          </w:p>
        </w:tc>
      </w:tr>
    </w:tbl>
    <w:p w14:paraId="6252D9E0" w14:textId="77777777" w:rsidP="00251748" w:rsidR="00862B23" w:rsidRDefault="00862B23"/>
    <w:p w14:paraId="1F7D5B0A" w14:textId="77777777" w:rsidP="00B06536" w:rsidR="00B06536" w:rsidRDefault="00B06536">
      <w:pPr>
        <w:pStyle w:val="ARHeading2"/>
      </w:pPr>
      <w:bookmarkStart w:id="13" w:name="_Toc26666869"/>
      <w:r>
        <w:t>Phase unwrapping</w:t>
      </w:r>
      <w:bookmarkEnd w:id="13"/>
    </w:p>
    <w:tbl>
      <w:tblPr>
        <w:tblW w:type="auto" w:w="0"/>
      </w:tblPr>
      <w:tr>
        <w:tc>
          <w:p>
            <w:r>
              <w:t>Unwrapping Algorithm = </w:t>
            </w:r>
          </w:p>
        </w:tc>
        <w:tc>
          <w:p>
            <w:r>
              <w:t>Constantin</w:t>
            </w:r>
          </w:p>
        </w:tc>
      </w:tr>
      <w:tr>
        <w:tc>
          <w:p>
            <w:r>
              <w:t>Using Mask = </w:t>
            </w:r>
          </w:p>
        </w:tc>
        <w:tc>
          <w:p>
            <w:r>
              <w:t>No</w:t>
            </w:r>
          </w:p>
        </w:tc>
      </w:tr>
    </w:tbl>
    <w:p>
      <w:r>
        <w:drawing>
          <wp:inline distB="0" distL="0" distR="0" distT="0">
            <wp:extent cx="3599992" cy="2519994"/>
            <wp:effectExtent b="0" l="0" r="0" t="0"/>
            <wp:docPr id="16" name="Phaseunwrappingframe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haseunwrappingframe.png"/>
                    <pic:cNvPicPr preferRelativeResize="0"/>
                  </pic:nvPicPr>
                  <pic:blipFill>
                    <a:blip r:embed="Image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92" cy="25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9D43" w14:textId="77777777" w:rsidP="00B06536" w:rsidR="00B06536" w:rsidRDefault="00B06536">
      <w:pPr>
        <w:pStyle w:val="ARHeading2"/>
      </w:pPr>
      <w:bookmarkStart w:id="14" w:name="_Toc26666870"/>
      <w:r>
        <w:t>Background removal</w:t>
      </w:r>
      <w:bookmarkEnd w:id="14"/>
    </w:p>
    <w:p>
      <w:r>
        <w:t>Automatic background estimation</w:t>
      </w:r>
    </w:p>
    <w:tbl>
      <w:tblPr>
        <w:tblBorders>
          <w:top w:color="auto" w:val="none"/>
          <w:left w:color="auto" w:val="none"/>
          <w:bottom w:color="auto" w:val="none"/>
          <w:right w:color="auto" w:val="none"/>
        </w:tblBorders>
        <w:tblW w:type="auto" w:w="0"/>
      </w:tblPr>
      <w:tr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17" name="Phasebackgroundremovedframe1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hasebackgroundremovedframe1.png"/>
                          <pic:cNvPicPr preferRelativeResize="0"/>
                        </pic:nvPicPr>
                        <pic:blipFill>
                          <a:blip r:embed="Image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Mar>
              <w:top w:type="dxa" w:w="100.08"/>
              <w:left w:type="dxa" w:w="100.08"/>
              <w:bottom w:type="dxa" w:w="100.08"/>
              <w:right w:type="dxa" w:w="100.08"/>
            </w:tcMar>
          </w:tcPr>
          <w:p>
            <w:r>
              <w:drawing>
                <wp:inline distB="0" distL="0" distR="0" distT="0">
                  <wp:extent cx="3599992" cy="2519994"/>
                  <wp:effectExtent b="0" l="0" r="0" t="0"/>
                  <wp:docPr id="18" name="Phasebackgroundremovedframe2.png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hasebackgroundremovedframe2.png"/>
                          <pic:cNvPicPr preferRelativeResize="0"/>
                        </pic:nvPicPr>
                        <pic:blipFill>
                          <a:blip r:embed="Image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92" cy="251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594C8" w14:textId="77777777" w:rsidP="00B06536" w:rsidR="00B06536" w:rsidRDefault="00B06536">
      <w:pPr>
        <w:pStyle w:val="ARHeading2"/>
      </w:pPr>
      <w:bookmarkStart w:id="15" w:name="_Toc26666871"/>
      <w:r w:rsidRPr="00B06536">
        <w:t xml:space="preserve">Image </w:t>
      </w:r>
      <w:r>
        <w:t>e</w:t>
      </w:r>
      <w:r w:rsidRPr="00B06536">
        <w:t>nhancement</w:t>
      </w:r>
      <w:bookmarkEnd w:id="15"/>
    </w:p>
    <w:tbl>
      <w:tblPr>
        <w:tblW w:type="auto" w:w="0"/>
      </w:tblPr>
      <w:tr>
        <w:tc>
          <w:p>
            <w:r>
              <w:t>No denoising filter is applied</w:t>
            </w:r>
          </w:p>
        </w:tc>
      </w:tr>
    </w:tbl>
    <w:p>
      <w:r>
        <w:drawing>
          <wp:inline distB="0" distL="0" distR="0" distT="0">
            <wp:extent cx="3599992" cy="2519994"/>
            <wp:effectExtent b="0" l="0" r="0" t="0"/>
            <wp:docPr id="19" name="PhaseenhancedFrame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haseenhancedFrame.png"/>
                    <pic:cNvPicPr preferRelativeResize="0"/>
                  </pic:nvPicPr>
                  <pic:blipFill>
                    <a:blip r:embed="Image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92" cy="25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119" w14:textId="77777777" w:rsidP="00B13ACE" w:rsidR="00B13ACE" w:rsidRDefault="00B13ACE"/>
    <w:p w14:paraId="36D39193" w14:textId="77777777" w:rsidP="007119EB" w:rsidR="007119EB" w:rsidRDefault="007119EB" w:rsidRPr="004340A9"/>
    <w:sectPr>
      <w:headerReference r:id="rIdHeader1" w:type="default"/>
      <w:headerReference r:id="rIdHeader2" w:type="first"/>
      <w:footerReference r:id="rIdFooter1" w:type="default"/>
      <w:titlePg w:val="1"/>
      <w:pgMar w:bottom="1440" w:footer="720" w:gutter="0" w:header="283" w:left="1440" w:right="1440" w:top="1440"/>
      <w:pgNumType w:start="1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DFB633" w14:textId="77777777" w:rsidR="00B433B8" w:rsidRDefault="00B433B8" w:rsidP="002A051E">
      <w:pPr>
        <w:spacing w:after="0" w:line="240" w:lineRule="auto"/>
      </w:pPr>
      <w:r>
        <w:separator/>
      </w:r>
    </w:p>
  </w:endnote>
  <w:endnote w:type="continuationSeparator" w:id="0">
    <w:p w14:paraId="165DC49F" w14:textId="77777777" w:rsidR="00B433B8" w:rsidRDefault="00B433B8" w:rsidP="002A0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p w14:paraId="6A3E4D1B" w14:textId="77777777" w:rsidP="00B82555" w:rsidR="00B82555" w:rsidRDefault="00B82555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61944">
      <w:rPr>
        <w:noProof/>
      </w:rPr>
      <w:t>4</w:t>
    </w:r>
    <w:r>
      <w:fldChar w:fldCharType="end"/>
    </w:r>
    <w:r>
      <w:t>/</w:t>
    </w:r>
    <w:r w:rsidR="00B433B8">
      <w:fldChar w:fldCharType="begin"/>
    </w:r>
    <w:r w:rsidR="00B433B8">
      <w:instrText xml:space="preserve"> NUMPAGES   \* MERGEFORMAT </w:instrText>
    </w:r>
    <w:r w:rsidR="00B433B8">
      <w:fldChar w:fldCharType="separate"/>
    </w:r>
    <w:r w:rsidR="00161944">
      <w:rPr>
        <w:noProof/>
      </w:rPr>
      <w:t>4</w:t>
    </w:r>
    <w:r w:rsidR="00B433B8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04DFB7" w14:textId="77777777" w:rsidR="00B433B8" w:rsidRDefault="00B433B8" w:rsidP="002A051E">
      <w:pPr>
        <w:spacing w:after="0" w:line="240" w:lineRule="auto"/>
      </w:pPr>
      <w:r>
        <w:separator/>
      </w:r>
    </w:p>
  </w:footnote>
  <w:footnote w:type="continuationSeparator" w:id="0">
    <w:p w14:paraId="67046465" w14:textId="77777777" w:rsidR="00B433B8" w:rsidRDefault="00B433B8" w:rsidP="002A05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p w14:paraId="17A00FA4" w14:textId="77777777" w:rsidP="00FB143C" w:rsidR="00B82555" w:rsidRDefault="00FB143C">
    <w:pPr>
      <w:pStyle w:val="Header"/>
      <w:pBdr>
        <w:bottom w:color="auto" w:space="1" w:sz="6" w:val="double"/>
      </w:pBdr>
      <w:tabs>
        <w:tab w:pos="4680" w:val="center"/>
        <w:tab w:pos="9360" w:val="right"/>
      </w:tabs>
    </w:pPr>
    <w:r>
      <w:tab/>
    </w:r>
    <w:r w:rsidR="009C6BB2">
      <w:rPr>
        <w:noProof/>
      </w:rPr>
      <w:drawing>
        <wp:inline distB="0" distL="0" distR="0" distT="0" wp14:anchorId="42A56190" wp14:editId="5D9CA3A8">
          <wp:extent cx="2609850" cy="496078"/>
          <wp:effectExtent b="0" l="0" r="0" t="0"/>
          <wp:docPr id="20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rrowheads="1" noChangeAspect="1"/>
                  </pic:cNvPicPr>
                </pic:nvPicPr>
                <pic:blipFill>
                  <a:blip r:embed="rId1_tId43_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83825" cy="5101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header2.xml><?xml version="1.0" encoding="utf-8"?>
<w:hd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p w14:paraId="54BE9647" w14:textId="77777777" w:rsidP="00E209F2" w:rsidR="002A051E" w:rsidRDefault="002A051E">
    <w:pPr>
      <w:pStyle w:val="Header"/>
      <w:rPr>
        <w:noProof/>
      </w:rPr>
    </w:pPr>
  </w:p>
  <w:p w14:paraId="2E980BD1" w14:textId="77777777" w:rsidP="00E209F2" w:rsidR="00E209F2" w:rsidRDefault="00E209F2" w:rsidRPr="00E209F2">
    <w:pPr>
      <w:pStyle w:val="Header"/>
    </w:pPr>
  </w:p>
</w:hdr>
</file>

<file path=word/numbering.xml><?xml version="1.0" encoding="utf-8"?>
<w:numbering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FFFFFF7C"/>
    <w:multiLevelType w:val="singleLevel"/>
    <w:tmpl w:val="80EEBFA4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E8B88F42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EB4E8DB6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F9C2298A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C764BDFC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A7421E68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C9D6A59A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87A6795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CA025100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1396DDFC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A4E132D"/>
    <w:multiLevelType w:val="hybridMultilevel"/>
    <w:tmpl w:val="AF1E84C4"/>
    <w:lvl w:ilvl="0" w:tplc="0F36FC20">
      <w:start w:val="1"/>
      <w:numFmt w:val="decimal"/>
      <w:pStyle w:val="ARCaption"/>
      <w:lvlText w:val="Figure %1: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1">
    <w:nsid w:val="493D74CF"/>
    <w:multiLevelType w:val="multilevel"/>
    <w:tmpl w:val="E0F0DF42"/>
    <w:styleLink w:val="ARHeadings"/>
    <w:lvl w:ilvl="0">
      <w:start w:val="1"/>
      <w:numFmt w:val="decimal"/>
      <w:pStyle w:val="ARHeading1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pStyle w:val="ARHeading2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pStyle w:val="ARHeading3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360" w:left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360" w:left="180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25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288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67FF6794"/>
    <w:multiLevelType w:val="multilevel"/>
    <w:tmpl w:val="0409001D"/>
    <w:styleLink w:val="ReporterList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0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zoom w:percent="100"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1" w:latentStyles="0" w:numberingStyles="0" w:stylesInUse="1" w:tableStyles="0" w:top3HeadingStyles="0" w:val="1028" w:visibleStyles="0"/>
  <w:defaultTabStop w:val="720"/>
  <w:hyphenationZone w:val="425"/>
  <w:characterSpacingControl w:val="doNotCompress"/>
  <w:hdrShapeDefaults>
    <o:shapedefaults spidmax="2049" v:ext="edit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wgJAmFiYGhko6SsGpxcWZ+XkgBaa1AIF5tGUsAAAA"/>
  </w:docVars>
  <w:rsids>
    <w:rsidRoot w:val="000D002C"/>
    <w:rsid w:val="000675F2"/>
    <w:rsid w:val="00093073"/>
    <w:rsid w:val="000A0F72"/>
    <w:rsid w:val="000A2AE2"/>
    <w:rsid w:val="000D002C"/>
    <w:rsid w:val="000E224A"/>
    <w:rsid w:val="000F2DCA"/>
    <w:rsid w:val="000F608E"/>
    <w:rsid w:val="00107AFA"/>
    <w:rsid w:val="0011087A"/>
    <w:rsid w:val="00113FAD"/>
    <w:rsid w:val="0011795D"/>
    <w:rsid w:val="00150CAE"/>
    <w:rsid w:val="00150F8A"/>
    <w:rsid w:val="00161944"/>
    <w:rsid w:val="00183CBD"/>
    <w:rsid w:val="001932D7"/>
    <w:rsid w:val="001B3C83"/>
    <w:rsid w:val="001B4236"/>
    <w:rsid w:val="001C65A7"/>
    <w:rsid w:val="001C730F"/>
    <w:rsid w:val="001D5594"/>
    <w:rsid w:val="001E0516"/>
    <w:rsid w:val="00206447"/>
    <w:rsid w:val="002278DE"/>
    <w:rsid w:val="00243954"/>
    <w:rsid w:val="00251748"/>
    <w:rsid w:val="002562E7"/>
    <w:rsid w:val="00276FD6"/>
    <w:rsid w:val="00295758"/>
    <w:rsid w:val="002A051E"/>
    <w:rsid w:val="002A1CF7"/>
    <w:rsid w:val="002D1520"/>
    <w:rsid w:val="002F70CB"/>
    <w:rsid w:val="003102D3"/>
    <w:rsid w:val="003135DC"/>
    <w:rsid w:val="003428DC"/>
    <w:rsid w:val="00342FD6"/>
    <w:rsid w:val="003B30E4"/>
    <w:rsid w:val="003B726B"/>
    <w:rsid w:val="003C2B92"/>
    <w:rsid w:val="003C4A56"/>
    <w:rsid w:val="003C7D1E"/>
    <w:rsid w:val="003D2CD1"/>
    <w:rsid w:val="004054B7"/>
    <w:rsid w:val="00423DAA"/>
    <w:rsid w:val="004340A9"/>
    <w:rsid w:val="00445A0C"/>
    <w:rsid w:val="00483BE7"/>
    <w:rsid w:val="004877A2"/>
    <w:rsid w:val="004A610A"/>
    <w:rsid w:val="004C52FB"/>
    <w:rsid w:val="004E1624"/>
    <w:rsid w:val="004E2706"/>
    <w:rsid w:val="00504683"/>
    <w:rsid w:val="00515266"/>
    <w:rsid w:val="00521B4F"/>
    <w:rsid w:val="005226FA"/>
    <w:rsid w:val="005401D1"/>
    <w:rsid w:val="00543B16"/>
    <w:rsid w:val="005802E7"/>
    <w:rsid w:val="005A4B5F"/>
    <w:rsid w:val="005D2C2E"/>
    <w:rsid w:val="006435D5"/>
    <w:rsid w:val="00652E60"/>
    <w:rsid w:val="00667128"/>
    <w:rsid w:val="00687D5E"/>
    <w:rsid w:val="006B24F7"/>
    <w:rsid w:val="006B40A0"/>
    <w:rsid w:val="006B7CEC"/>
    <w:rsid w:val="006D2569"/>
    <w:rsid w:val="006D32AA"/>
    <w:rsid w:val="006F58CA"/>
    <w:rsid w:val="006F7226"/>
    <w:rsid w:val="00701753"/>
    <w:rsid w:val="007119EB"/>
    <w:rsid w:val="007157DF"/>
    <w:rsid w:val="00716FD4"/>
    <w:rsid w:val="00794D1E"/>
    <w:rsid w:val="007C26FC"/>
    <w:rsid w:val="007E053A"/>
    <w:rsid w:val="007E6840"/>
    <w:rsid w:val="007E68D0"/>
    <w:rsid w:val="00813B1F"/>
    <w:rsid w:val="00833AA0"/>
    <w:rsid w:val="00862B23"/>
    <w:rsid w:val="00885471"/>
    <w:rsid w:val="008872E9"/>
    <w:rsid w:val="00887A38"/>
    <w:rsid w:val="008B2362"/>
    <w:rsid w:val="008E2E3E"/>
    <w:rsid w:val="0091633D"/>
    <w:rsid w:val="00934B43"/>
    <w:rsid w:val="009350AA"/>
    <w:rsid w:val="00942A38"/>
    <w:rsid w:val="00943A8A"/>
    <w:rsid w:val="00946788"/>
    <w:rsid w:val="009A5D72"/>
    <w:rsid w:val="009C6BB2"/>
    <w:rsid w:val="009E4F54"/>
    <w:rsid w:val="00A012C7"/>
    <w:rsid w:val="00A655D7"/>
    <w:rsid w:val="00A71728"/>
    <w:rsid w:val="00A806B4"/>
    <w:rsid w:val="00A87681"/>
    <w:rsid w:val="00A9277C"/>
    <w:rsid w:val="00A971C2"/>
    <w:rsid w:val="00AC3850"/>
    <w:rsid w:val="00AF4E32"/>
    <w:rsid w:val="00B06536"/>
    <w:rsid w:val="00B131DF"/>
    <w:rsid w:val="00B13ACE"/>
    <w:rsid w:val="00B16B0B"/>
    <w:rsid w:val="00B257CB"/>
    <w:rsid w:val="00B30B73"/>
    <w:rsid w:val="00B428E4"/>
    <w:rsid w:val="00B433B8"/>
    <w:rsid w:val="00B54170"/>
    <w:rsid w:val="00B61EC4"/>
    <w:rsid w:val="00B76757"/>
    <w:rsid w:val="00B82555"/>
    <w:rsid w:val="00B903CE"/>
    <w:rsid w:val="00BC507B"/>
    <w:rsid w:val="00BE1180"/>
    <w:rsid w:val="00C035EE"/>
    <w:rsid w:val="00C049FC"/>
    <w:rsid w:val="00C115A4"/>
    <w:rsid w:val="00C62636"/>
    <w:rsid w:val="00C644A7"/>
    <w:rsid w:val="00C82858"/>
    <w:rsid w:val="00CB3FBE"/>
    <w:rsid w:val="00CD34CA"/>
    <w:rsid w:val="00CE0821"/>
    <w:rsid w:val="00CF26EF"/>
    <w:rsid w:val="00D10885"/>
    <w:rsid w:val="00D1381F"/>
    <w:rsid w:val="00D54188"/>
    <w:rsid w:val="00D7148D"/>
    <w:rsid w:val="00D805D0"/>
    <w:rsid w:val="00DA61AC"/>
    <w:rsid w:val="00DB35CC"/>
    <w:rsid w:val="00DB423F"/>
    <w:rsid w:val="00DC341B"/>
    <w:rsid w:val="00DC39E5"/>
    <w:rsid w:val="00DD2399"/>
    <w:rsid w:val="00DD65AB"/>
    <w:rsid w:val="00DE6909"/>
    <w:rsid w:val="00DF76FD"/>
    <w:rsid w:val="00E209F2"/>
    <w:rsid w:val="00E2786E"/>
    <w:rsid w:val="00E447D6"/>
    <w:rsid w:val="00E75E18"/>
    <w:rsid w:val="00E93577"/>
    <w:rsid w:val="00E95E58"/>
    <w:rsid w:val="00EB1348"/>
    <w:rsid w:val="00EC12A4"/>
    <w:rsid w:val="00ED149E"/>
    <w:rsid w:val="00ED489E"/>
    <w:rsid w:val="00EE6F97"/>
    <w:rsid w:val="00F07DB4"/>
    <w:rsid w:val="00F7622E"/>
    <w:rsid w:val="00FA170A"/>
    <w:rsid w:val="00FA7599"/>
    <w:rsid w:val="00FB10D6"/>
    <w:rsid w:val="00FB143C"/>
    <w:rsid w:val="00FC3E7F"/>
    <w:rsid w:val="00FD4B82"/>
    <w:rsid w:val="00FF3066"/>
    <w:rsid w:val="00FF6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eastAsia="ja-JP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49" v:ext="edit"/>
    <o:shapelayout v:ext="edit">
      <o:idmap data="1" v:ext="edit"/>
    </o:shapelayout>
  </w:shapeDefaults>
  <w:decimalSymbol w:val="."/>
  <w:listSeparator w:val=","/>
  <w14:docId w14:val="61CA5C6D"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EastAsia" w:hAnsiTheme="minorHAnsi"/>
        <w:sz w:val="22"/>
        <w:szCs w:val="22"/>
        <w:lang w:bidi="ar-SA" w:eastAsia="ja-JP" w:val="en-US"/>
      </w:rPr>
    </w:rPrDefault>
    <w:pPrDefault>
      <w:pPr>
        <w:spacing w:after="200" w:line="276" w:lineRule="auto"/>
      </w:pPr>
    </w:pPrDefault>
  </w:docDefaults>
  <w:latentStyles w:count="377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default="1" w:styleId="Normal" w:type="paragraph">
    <w:name w:val="Normal"/>
    <w:qFormat/>
    <w:rsid w:val="00DC39E5"/>
    <w:rPr>
      <w:rFonts w:asciiTheme="majorBidi" w:hAnsiTheme="majorBidi"/>
      <w:sz w:val="24"/>
    </w:rPr>
  </w:style>
  <w:style w:styleId="Heading1" w:type="paragraph">
    <w:name w:val="heading 1"/>
    <w:basedOn w:val="Normal"/>
    <w:next w:val="Normal"/>
    <w:link w:val="Heading1Char"/>
    <w:uiPriority w:val="9"/>
    <w:qFormat/>
    <w:rsid w:val="00B16B0B"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0E224A"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5226FA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ED149E"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5226FA"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DD2399"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i/>
      <w:iCs/>
      <w:color w:themeColor="accent1" w:themeShade="7F" w:val="243F60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5226FA"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i/>
      <w:iCs/>
      <w:color w:themeColor="text1" w:themeTint="BF" w:val="404040"/>
    </w:rPr>
  </w:style>
  <w:style w:styleId="Heading8" w:type="paragraph">
    <w:name w:val="heading 8"/>
    <w:basedOn w:val="Normal"/>
    <w:next w:val="Normal"/>
    <w:link w:val="Heading8Char"/>
    <w:uiPriority w:val="9"/>
    <w:unhideWhenUsed/>
    <w:qFormat/>
    <w:rsid w:val="005226FA"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Heading9" w:type="paragraph">
    <w:name w:val="heading 9"/>
    <w:basedOn w:val="Normal"/>
    <w:next w:val="Normal"/>
    <w:link w:val="Heading9Char"/>
    <w:uiPriority w:val="9"/>
    <w:unhideWhenUsed/>
    <w:qFormat/>
    <w:rsid w:val="007E68D0"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2Char" w:type="character">
    <w:name w:val="Heading 2 Char"/>
    <w:basedOn w:val="DefaultParagraphFont"/>
    <w:link w:val="Heading2"/>
    <w:uiPriority w:val="9"/>
    <w:rsid w:val="000E224A"/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customStyle="1" w:styleId="Heading4Char" w:type="character">
    <w:name w:val="Heading 4 Char"/>
    <w:basedOn w:val="DefaultParagraphFont"/>
    <w:link w:val="Heading4"/>
    <w:uiPriority w:val="9"/>
    <w:rsid w:val="00ED149E"/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NoSpacing" w:type="paragraph">
    <w:name w:val="No Spacing"/>
    <w:link w:val="NoSpacingChar"/>
    <w:uiPriority w:val="1"/>
    <w:qFormat/>
    <w:rsid w:val="0011795D"/>
    <w:pPr>
      <w:spacing w:after="0" w:line="240" w:lineRule="auto"/>
    </w:pPr>
  </w:style>
  <w:style w:styleId="TableGrid" w:type="table">
    <w:name w:val="Table Grid"/>
    <w:basedOn w:val="TableNormal"/>
    <w:uiPriority w:val="59"/>
    <w:rsid w:val="0050468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PlaceholderText" w:type="character">
    <w:name w:val="Placeholder Text"/>
    <w:basedOn w:val="DefaultParagraphFont"/>
    <w:uiPriority w:val="99"/>
    <w:semiHidden/>
    <w:rsid w:val="00887A38"/>
    <w:rPr>
      <w:color w:val="808080"/>
      <w:shd w:color="auto" w:fill="FFF482" w:val="clear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887A38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887A38"/>
    <w:rPr>
      <w:rFonts w:ascii="Tahoma" w:cs="Tahoma" w:hAnsi="Tahoma"/>
      <w:sz w:val="16"/>
      <w:szCs w:val="16"/>
    </w:rPr>
  </w:style>
  <w:style w:styleId="Quote" w:type="paragraph">
    <w:name w:val="Quote"/>
    <w:basedOn w:val="Normal"/>
    <w:next w:val="Normal"/>
    <w:link w:val="QuoteChar"/>
    <w:uiPriority w:val="29"/>
    <w:qFormat/>
    <w:rsid w:val="00A87681"/>
    <w:rPr>
      <w:i/>
      <w:iCs/>
      <w:color w:themeColor="text1" w:val="000000"/>
    </w:rPr>
  </w:style>
  <w:style w:customStyle="1" w:styleId="QuoteChar" w:type="character">
    <w:name w:val="Quote Char"/>
    <w:basedOn w:val="DefaultParagraphFont"/>
    <w:link w:val="Quote"/>
    <w:uiPriority w:val="29"/>
    <w:rsid w:val="00A87681"/>
    <w:rPr>
      <w:i/>
      <w:iCs/>
      <w:color w:themeColor="text1" w:val="000000"/>
    </w:rPr>
  </w:style>
  <w:style w:styleId="ListParagraph" w:type="paragraph">
    <w:name w:val="List Paragraph"/>
    <w:basedOn w:val="Normal"/>
    <w:uiPriority w:val="34"/>
    <w:qFormat/>
    <w:rsid w:val="00A87681"/>
    <w:pPr>
      <w:ind w:left="720"/>
      <w:contextualSpacing/>
    </w:pPr>
  </w:style>
  <w:style w:customStyle="1" w:styleId="NoSpacingChar" w:type="character">
    <w:name w:val="No Spacing Char"/>
    <w:basedOn w:val="DefaultParagraphFont"/>
    <w:link w:val="NoSpacing"/>
    <w:uiPriority w:val="1"/>
    <w:rsid w:val="002A1CF7"/>
  </w:style>
  <w:style w:customStyle="1" w:styleId="Heading6Char" w:type="character">
    <w:name w:val="Heading 6 Char"/>
    <w:basedOn w:val="DefaultParagraphFont"/>
    <w:link w:val="Heading6"/>
    <w:uiPriority w:val="9"/>
    <w:rsid w:val="00DD2399"/>
    <w:rPr>
      <w:rFonts w:asciiTheme="majorHAnsi" w:cstheme="majorBidi" w:eastAsiaTheme="majorEastAsia" w:hAnsiTheme="majorHAnsi"/>
      <w:i/>
      <w:iCs/>
      <w:color w:themeColor="accent1" w:themeShade="7F" w:val="243F60"/>
    </w:rPr>
  </w:style>
  <w:style w:customStyle="1" w:styleId="Heading9Char" w:type="character">
    <w:name w:val="Heading 9 Char"/>
    <w:basedOn w:val="DefaultParagraphFont"/>
    <w:link w:val="Heading9"/>
    <w:uiPriority w:val="9"/>
    <w:rsid w:val="007E68D0"/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styleId="Title" w:type="paragraph">
    <w:name w:val="Title"/>
    <w:basedOn w:val="Normal"/>
    <w:next w:val="Normal"/>
    <w:link w:val="TitleChar"/>
    <w:uiPriority w:val="10"/>
    <w:qFormat/>
    <w:rsid w:val="00183CBD"/>
    <w:pPr>
      <w:pBdr>
        <w:bottom w:color="4F81BD" w:space="4" w:sz="8" w:themeColor="accent1" w:val="single"/>
      </w:pBdr>
      <w:spacing w:after="300" w:line="240" w:lineRule="auto"/>
      <w:contextualSpacing/>
    </w:pPr>
    <w:rPr>
      <w:rFonts w:asciiTheme="majorHAnsi" w:cstheme="majorBidi" w:eastAsiaTheme="majorEastAsia" w:hAnsiTheme="majorHAnsi"/>
      <w:color w:themeColor="text2" w:themeShade="BF" w:val="17365D"/>
      <w:spacing w:val="5"/>
      <w:kern w:val="28"/>
      <w:sz w:val="52"/>
      <w:szCs w:val="52"/>
    </w:rPr>
  </w:style>
  <w:style w:customStyle="1" w:styleId="TitleChar" w:type="character">
    <w:name w:val="Title Char"/>
    <w:basedOn w:val="DefaultParagraphFont"/>
    <w:link w:val="Title"/>
    <w:uiPriority w:val="10"/>
    <w:rsid w:val="00183CBD"/>
    <w:rPr>
      <w:rFonts w:asciiTheme="majorHAnsi" w:cstheme="majorBidi" w:eastAsiaTheme="majorEastAsia" w:hAnsiTheme="majorHAnsi"/>
      <w:color w:themeColor="text2" w:themeShade="BF" w:val="17365D"/>
      <w:spacing w:val="5"/>
      <w:kern w:val="28"/>
      <w:sz w:val="52"/>
      <w:szCs w:val="52"/>
    </w:rPr>
  </w:style>
  <w:style w:styleId="Subtitle" w:type="paragraph">
    <w:name w:val="Subtitle"/>
    <w:basedOn w:val="Normal"/>
    <w:next w:val="Normal"/>
    <w:link w:val="SubtitleChar"/>
    <w:uiPriority w:val="11"/>
    <w:qFormat/>
    <w:rsid w:val="001C730F"/>
    <w:pPr>
      <w:numPr>
        <w:ilvl w:val="1"/>
      </w:numPr>
    </w:pPr>
    <w:rPr>
      <w:rFonts w:asciiTheme="majorHAnsi" w:cstheme="majorBidi" w:eastAsiaTheme="majorEastAsia" w:hAnsiTheme="majorHAnsi"/>
      <w:i/>
      <w:iCs/>
      <w:color w:themeColor="accent1" w:val="4F81BD"/>
      <w:spacing w:val="15"/>
      <w:szCs w:val="24"/>
    </w:rPr>
  </w:style>
  <w:style w:customStyle="1" w:styleId="SubtitleChar" w:type="character">
    <w:name w:val="Subtitle Char"/>
    <w:basedOn w:val="DefaultParagraphFont"/>
    <w:link w:val="Subtitle"/>
    <w:uiPriority w:val="11"/>
    <w:rsid w:val="001C730F"/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styleId="Emphasis" w:type="character">
    <w:name w:val="Emphasis"/>
    <w:basedOn w:val="DefaultParagraphFont"/>
    <w:uiPriority w:val="20"/>
    <w:qFormat/>
    <w:rsid w:val="00C035EE"/>
    <w:rPr>
      <w:i/>
      <w:iCs/>
    </w:rPr>
  </w:style>
  <w:style w:styleId="Strong" w:type="character">
    <w:name w:val="Strong"/>
    <w:basedOn w:val="DefaultParagraphFont"/>
    <w:uiPriority w:val="22"/>
    <w:qFormat/>
    <w:rsid w:val="00B30B73"/>
    <w:rPr>
      <w:b/>
      <w:bCs/>
    </w:rPr>
  </w:style>
  <w:style w:styleId="PlainText" w:type="paragraph">
    <w:name w:val="Plain Text"/>
    <w:basedOn w:val="Normal"/>
    <w:link w:val="PlainTextChar"/>
    <w:uiPriority w:val="99"/>
    <w:unhideWhenUsed/>
    <w:rsid w:val="00B131DF"/>
    <w:pPr>
      <w:spacing w:after="0" w:line="240" w:lineRule="auto"/>
    </w:pPr>
    <w:rPr>
      <w:rFonts w:ascii="Consolas" w:cs="Consolas" w:hAnsi="Consolas"/>
      <w:sz w:val="21"/>
      <w:szCs w:val="21"/>
    </w:rPr>
  </w:style>
  <w:style w:customStyle="1" w:styleId="PlainTextChar" w:type="character">
    <w:name w:val="Plain Text Char"/>
    <w:basedOn w:val="DefaultParagraphFont"/>
    <w:link w:val="PlainText"/>
    <w:uiPriority w:val="99"/>
    <w:rsid w:val="00B131DF"/>
    <w:rPr>
      <w:rFonts w:ascii="Consolas" w:cs="Consolas" w:hAnsi="Consolas"/>
      <w:sz w:val="21"/>
      <w:szCs w:val="21"/>
    </w:rPr>
  </w:style>
  <w:style w:styleId="TOC1" w:type="paragraph">
    <w:name w:val="toc 1"/>
    <w:basedOn w:val="Normal"/>
    <w:next w:val="Normal"/>
    <w:autoRedefine/>
    <w:uiPriority w:val="39"/>
    <w:unhideWhenUsed/>
    <w:rsid w:val="00B131DF"/>
    <w:pPr>
      <w:spacing w:after="100"/>
    </w:pPr>
  </w:style>
  <w:style w:styleId="TOC2" w:type="paragraph">
    <w:name w:val="toc 2"/>
    <w:basedOn w:val="Normal"/>
    <w:next w:val="Normal"/>
    <w:autoRedefine/>
    <w:uiPriority w:val="39"/>
    <w:unhideWhenUsed/>
    <w:rsid w:val="000A0F72"/>
    <w:pPr>
      <w:spacing w:after="100"/>
      <w:ind w:left="220"/>
    </w:pPr>
  </w:style>
  <w:style w:styleId="TOC3" w:type="paragraph">
    <w:name w:val="toc 3"/>
    <w:basedOn w:val="Normal"/>
    <w:next w:val="Normal"/>
    <w:autoRedefine/>
    <w:uiPriority w:val="39"/>
    <w:unhideWhenUsed/>
    <w:rsid w:val="006B40A0"/>
    <w:pPr>
      <w:spacing w:after="100"/>
      <w:ind w:left="440"/>
    </w:pPr>
  </w:style>
  <w:style w:styleId="TOC4" w:type="paragraph">
    <w:name w:val="toc 4"/>
    <w:basedOn w:val="Normal"/>
    <w:next w:val="Normal"/>
    <w:autoRedefine/>
    <w:uiPriority w:val="39"/>
    <w:unhideWhenUsed/>
    <w:rsid w:val="00483BE7"/>
    <w:pPr>
      <w:spacing w:after="100"/>
      <w:ind w:left="660"/>
    </w:pPr>
  </w:style>
  <w:style w:styleId="TOC5" w:type="paragraph">
    <w:name w:val="toc 5"/>
    <w:basedOn w:val="Normal"/>
    <w:next w:val="Normal"/>
    <w:autoRedefine/>
    <w:uiPriority w:val="39"/>
    <w:unhideWhenUsed/>
    <w:rsid w:val="00F7622E"/>
    <w:pPr>
      <w:spacing w:after="100"/>
      <w:ind w:left="880"/>
    </w:pPr>
  </w:style>
  <w:style w:styleId="TOC6" w:type="paragraph">
    <w:name w:val="toc 6"/>
    <w:basedOn w:val="Normal"/>
    <w:next w:val="Normal"/>
    <w:autoRedefine/>
    <w:uiPriority w:val="39"/>
    <w:unhideWhenUsed/>
    <w:rsid w:val="00FA7599"/>
    <w:pPr>
      <w:spacing w:after="100"/>
      <w:ind w:left="1100"/>
    </w:pPr>
  </w:style>
  <w:style w:styleId="TOC7" w:type="paragraph">
    <w:name w:val="toc 7"/>
    <w:basedOn w:val="Normal"/>
    <w:next w:val="Normal"/>
    <w:autoRedefine/>
    <w:uiPriority w:val="39"/>
    <w:unhideWhenUsed/>
    <w:rsid w:val="00813B1F"/>
    <w:pPr>
      <w:spacing w:after="100"/>
      <w:ind w:left="1320"/>
    </w:pPr>
  </w:style>
  <w:style w:styleId="TOC8" w:type="paragraph">
    <w:name w:val="toc 8"/>
    <w:basedOn w:val="Normal"/>
    <w:next w:val="Normal"/>
    <w:autoRedefine/>
    <w:uiPriority w:val="39"/>
    <w:unhideWhenUsed/>
    <w:rsid w:val="00E75E18"/>
    <w:pPr>
      <w:spacing w:after="100"/>
      <w:ind w:left="1540"/>
    </w:pPr>
  </w:style>
  <w:style w:styleId="TOC9" w:type="paragraph">
    <w:name w:val="toc 9"/>
    <w:basedOn w:val="Normal"/>
    <w:next w:val="Normal"/>
    <w:autoRedefine/>
    <w:uiPriority w:val="39"/>
    <w:unhideWhenUsed/>
    <w:rsid w:val="00DD65AB"/>
    <w:pPr>
      <w:spacing w:after="100"/>
      <w:ind w:left="1760"/>
    </w:pPr>
  </w:style>
  <w:style w:customStyle="1" w:styleId="Heading1Char" w:type="character">
    <w:name w:val="Heading 1 Char"/>
    <w:basedOn w:val="DefaultParagraphFont"/>
    <w:link w:val="Heading1"/>
    <w:uiPriority w:val="9"/>
    <w:rsid w:val="00B16B0B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OCHeading" w:type="paragraph">
    <w:name w:val="TOC Heading"/>
    <w:basedOn w:val="Heading1"/>
    <w:next w:val="Normal"/>
    <w:uiPriority w:val="39"/>
    <w:unhideWhenUsed/>
    <w:qFormat/>
    <w:rsid w:val="00B16B0B"/>
    <w:pPr>
      <w:outlineLvl w:val="9"/>
    </w:pPr>
  </w:style>
  <w:style w:styleId="BodyText" w:type="paragraph">
    <w:name w:val="Body Text"/>
    <w:basedOn w:val="Normal"/>
    <w:link w:val="BodyTextChar"/>
    <w:uiPriority w:val="99"/>
    <w:unhideWhenUsed/>
    <w:rsid w:val="004054B7"/>
    <w:pPr>
      <w:spacing w:after="120"/>
    </w:pPr>
  </w:style>
  <w:style w:customStyle="1" w:styleId="BodyTextChar" w:type="character">
    <w:name w:val="Body Text Char"/>
    <w:basedOn w:val="DefaultParagraphFont"/>
    <w:link w:val="BodyText"/>
    <w:uiPriority w:val="99"/>
    <w:rsid w:val="004054B7"/>
  </w:style>
  <w:style w:styleId="BodyText2" w:type="paragraph">
    <w:name w:val="Body Text 2"/>
    <w:basedOn w:val="Normal"/>
    <w:link w:val="BodyText2Char"/>
    <w:uiPriority w:val="99"/>
    <w:unhideWhenUsed/>
    <w:rsid w:val="006435D5"/>
    <w:pPr>
      <w:spacing w:after="120" w:line="480" w:lineRule="auto"/>
    </w:pPr>
  </w:style>
  <w:style w:customStyle="1" w:styleId="BodyText2Char" w:type="character">
    <w:name w:val="Body Text 2 Char"/>
    <w:basedOn w:val="DefaultParagraphFont"/>
    <w:link w:val="BodyText2"/>
    <w:uiPriority w:val="99"/>
    <w:rsid w:val="006435D5"/>
  </w:style>
  <w:style w:styleId="BodyText3" w:type="paragraph">
    <w:name w:val="Body Text 3"/>
    <w:basedOn w:val="Normal"/>
    <w:link w:val="BodyText3Char"/>
    <w:uiPriority w:val="99"/>
    <w:unhideWhenUsed/>
    <w:rsid w:val="006435D5"/>
    <w:pPr>
      <w:spacing w:after="120"/>
    </w:pPr>
    <w:rPr>
      <w:sz w:val="16"/>
      <w:szCs w:val="16"/>
    </w:rPr>
  </w:style>
  <w:style w:customStyle="1" w:styleId="BodyText3Char" w:type="character">
    <w:name w:val="Body Text 3 Char"/>
    <w:basedOn w:val="DefaultParagraphFont"/>
    <w:link w:val="BodyText3"/>
    <w:uiPriority w:val="99"/>
    <w:rsid w:val="006435D5"/>
    <w:rPr>
      <w:sz w:val="16"/>
      <w:szCs w:val="16"/>
    </w:rPr>
  </w:style>
  <w:style w:styleId="BodyTextIndent" w:type="paragraph">
    <w:name w:val="Body Text Indent"/>
    <w:basedOn w:val="Normal"/>
    <w:link w:val="BodyTextIndentChar"/>
    <w:uiPriority w:val="99"/>
    <w:unhideWhenUsed/>
    <w:rsid w:val="006435D5"/>
    <w:pPr>
      <w:spacing w:after="120"/>
      <w:ind w:left="360"/>
    </w:pPr>
  </w:style>
  <w:style w:customStyle="1" w:styleId="BodyTextIndentChar" w:type="character">
    <w:name w:val="Body Text Indent Char"/>
    <w:basedOn w:val="DefaultParagraphFont"/>
    <w:link w:val="BodyTextIndent"/>
    <w:uiPriority w:val="99"/>
    <w:rsid w:val="006435D5"/>
  </w:style>
  <w:style w:styleId="BodyTextIndent2" w:type="paragraph">
    <w:name w:val="Body Text Indent 2"/>
    <w:basedOn w:val="Normal"/>
    <w:link w:val="BodyTextIndent2Char"/>
    <w:uiPriority w:val="99"/>
    <w:unhideWhenUsed/>
    <w:rsid w:val="00093073"/>
    <w:pPr>
      <w:spacing w:after="120" w:line="480" w:lineRule="auto"/>
      <w:ind w:left="360"/>
    </w:pPr>
  </w:style>
  <w:style w:customStyle="1" w:styleId="BodyTextIndent2Char" w:type="character">
    <w:name w:val="Body Text Indent 2 Char"/>
    <w:basedOn w:val="DefaultParagraphFont"/>
    <w:link w:val="BodyTextIndent2"/>
    <w:uiPriority w:val="99"/>
    <w:rsid w:val="00093073"/>
  </w:style>
  <w:style w:styleId="BodyTextIndent3" w:type="paragraph">
    <w:name w:val="Body Text Indent 3"/>
    <w:basedOn w:val="Normal"/>
    <w:link w:val="BodyTextIndent3Char"/>
    <w:uiPriority w:val="99"/>
    <w:unhideWhenUsed/>
    <w:rsid w:val="00EE6F97"/>
    <w:pPr>
      <w:spacing w:after="120"/>
      <w:ind w:left="360"/>
    </w:pPr>
    <w:rPr>
      <w:sz w:val="16"/>
      <w:szCs w:val="16"/>
    </w:rPr>
  </w:style>
  <w:style w:customStyle="1" w:styleId="BodyTextIndent3Char" w:type="character">
    <w:name w:val="Body Text Indent 3 Char"/>
    <w:basedOn w:val="DefaultParagraphFont"/>
    <w:link w:val="BodyTextIndent3"/>
    <w:uiPriority w:val="99"/>
    <w:rsid w:val="00EE6F97"/>
    <w:rPr>
      <w:sz w:val="16"/>
      <w:szCs w:val="16"/>
    </w:rPr>
  </w:style>
  <w:style w:customStyle="1" w:styleId="Reporter" w:type="table">
    <w:name w:val="Reporter"/>
    <w:basedOn w:val="TableNormal"/>
    <w:uiPriority w:val="99"/>
    <w:rsid w:val="00A71728"/>
    <w:pPr>
      <w:spacing w:after="0" w:line="240" w:lineRule="auto"/>
      <w:jc w:val="center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blStylePr w:type="firstRow">
      <w:pPr>
        <w:wordWrap/>
        <w:jc w:val="center"/>
      </w:pPr>
      <w:rPr>
        <w:rFonts w:asciiTheme="minorHAnsi" w:hAnsiTheme="minorHAnsi"/>
        <w:b/>
      </w:rPr>
    </w:tblStylePr>
  </w:style>
  <w:style w:customStyle="1" w:styleId="ReporterList" w:type="numbering">
    <w:name w:val="Reporter List"/>
    <w:basedOn w:val="NoList"/>
    <w:uiPriority w:val="99"/>
    <w:rsid w:val="001E0516"/>
    <w:pPr>
      <w:numPr>
        <w:numId w:val="11"/>
      </w:numPr>
    </w:pPr>
  </w:style>
  <w:style w:styleId="Hyperlink" w:type="character">
    <w:name w:val="Hyperlink"/>
    <w:basedOn w:val="DefaultParagraphFont"/>
    <w:uiPriority w:val="99"/>
    <w:unhideWhenUsed/>
    <w:rsid w:val="003C7D1E"/>
    <w:rPr>
      <w:color w:themeColor="hyperlink" w:val="0000FF"/>
      <w:u w:val="single"/>
    </w:rPr>
  </w:style>
  <w:style w:styleId="BookTitle" w:type="character">
    <w:name w:val="Book Title"/>
    <w:basedOn w:val="DefaultParagraphFont"/>
    <w:uiPriority w:val="33"/>
    <w:qFormat/>
    <w:rsid w:val="005226FA"/>
    <w:rPr>
      <w:b/>
      <w:bCs/>
      <w:smallCaps/>
      <w:spacing w:val="5"/>
    </w:rPr>
  </w:style>
  <w:style w:styleId="IntenseReference" w:type="character">
    <w:name w:val="Intense Reference"/>
    <w:basedOn w:val="DefaultParagraphFont"/>
    <w:uiPriority w:val="32"/>
    <w:qFormat/>
    <w:rsid w:val="005226FA"/>
    <w:rPr>
      <w:b/>
      <w:bCs/>
      <w:smallCaps/>
      <w:color w:themeColor="accent2" w:val="C0504D"/>
      <w:spacing w:val="5"/>
      <w:u w:val="single"/>
    </w:rPr>
  </w:style>
  <w:style w:styleId="SubtleReference" w:type="character">
    <w:name w:val="Subtle Reference"/>
    <w:basedOn w:val="DefaultParagraphFont"/>
    <w:uiPriority w:val="31"/>
    <w:qFormat/>
    <w:rsid w:val="005226FA"/>
    <w:rPr>
      <w:smallCaps/>
      <w:color w:themeColor="accent2" w:val="C0504D"/>
      <w:u w:val="single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5226FA"/>
    <w:pPr>
      <w:pBdr>
        <w:bottom w:color="4F81BD" w:space="4" w:sz="4" w:themeColor="accent1" w:val="single"/>
      </w:pBdr>
      <w:spacing w:after="280" w:before="200"/>
      <w:ind w:left="936" w:right="936"/>
    </w:pPr>
    <w:rPr>
      <w:b/>
      <w:bCs/>
      <w:i/>
      <w:iCs/>
      <w:color w:themeColor="accent1" w:val="4F81BD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5226FA"/>
    <w:rPr>
      <w:b/>
      <w:bCs/>
      <w:i/>
      <w:iCs/>
      <w:color w:themeColor="accent1" w:val="4F81BD"/>
    </w:rPr>
  </w:style>
  <w:style w:styleId="IntenseEmphasis" w:type="character">
    <w:name w:val="Intense Emphasis"/>
    <w:basedOn w:val="DefaultParagraphFont"/>
    <w:uiPriority w:val="21"/>
    <w:qFormat/>
    <w:rsid w:val="005226FA"/>
    <w:rPr>
      <w:b/>
      <w:bCs/>
      <w:i/>
      <w:iCs/>
      <w:color w:themeColor="accent1" w:val="4F81BD"/>
    </w:rPr>
  </w:style>
  <w:style w:styleId="SubtleEmphasis" w:type="character">
    <w:name w:val="Subtle Emphasis"/>
    <w:basedOn w:val="DefaultParagraphFont"/>
    <w:uiPriority w:val="19"/>
    <w:qFormat/>
    <w:rsid w:val="005226FA"/>
    <w:rPr>
      <w:i/>
      <w:iCs/>
      <w:color w:themeColor="text1" w:themeTint="7F" w:val="808080"/>
    </w:rPr>
  </w:style>
  <w:style w:customStyle="1" w:styleId="Heading3Char" w:type="character">
    <w:name w:val="Heading 3 Char"/>
    <w:basedOn w:val="DefaultParagraphFont"/>
    <w:link w:val="Heading3"/>
    <w:uiPriority w:val="9"/>
    <w:rsid w:val="005226FA"/>
    <w:rPr>
      <w:rFonts w:asciiTheme="majorHAnsi" w:cstheme="majorBidi" w:eastAsiaTheme="majorEastAsia" w:hAnsiTheme="majorHAnsi"/>
      <w:b/>
      <w:bCs/>
      <w:color w:themeColor="accent1" w:val="4F81BD"/>
    </w:rPr>
  </w:style>
  <w:style w:customStyle="1" w:styleId="Heading5Char" w:type="character">
    <w:name w:val="Heading 5 Char"/>
    <w:basedOn w:val="DefaultParagraphFont"/>
    <w:link w:val="Heading5"/>
    <w:uiPriority w:val="9"/>
    <w:rsid w:val="005226FA"/>
    <w:rPr>
      <w:rFonts w:asciiTheme="majorHAnsi" w:cstheme="majorBidi" w:eastAsiaTheme="majorEastAsia" w:hAnsiTheme="majorHAnsi"/>
      <w:color w:themeColor="accent1" w:themeShade="7F" w:val="243F60"/>
    </w:rPr>
  </w:style>
  <w:style w:customStyle="1" w:styleId="Heading7Char" w:type="character">
    <w:name w:val="Heading 7 Char"/>
    <w:basedOn w:val="DefaultParagraphFont"/>
    <w:link w:val="Heading7"/>
    <w:uiPriority w:val="9"/>
    <w:rsid w:val="005226FA"/>
    <w:rPr>
      <w:rFonts w:asciiTheme="majorHAnsi" w:cstheme="majorBidi" w:eastAsiaTheme="majorEastAsia" w:hAnsiTheme="majorHAnsi"/>
      <w:i/>
      <w:iCs/>
      <w:color w:themeColor="text1" w:themeTint="BF" w:val="404040"/>
    </w:rPr>
  </w:style>
  <w:style w:customStyle="1" w:styleId="Heading8Char" w:type="character">
    <w:name w:val="Heading 8 Char"/>
    <w:basedOn w:val="DefaultParagraphFont"/>
    <w:link w:val="Heading8"/>
    <w:uiPriority w:val="9"/>
    <w:rsid w:val="005226FA"/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Header" w:type="paragraph">
    <w:name w:val="header"/>
    <w:basedOn w:val="Normal"/>
    <w:link w:val="HeaderChar"/>
    <w:uiPriority w:val="99"/>
    <w:unhideWhenUsed/>
    <w:rsid w:val="002A051E"/>
    <w:pPr>
      <w:tabs>
        <w:tab w:pos="4536" w:val="center"/>
        <w:tab w:pos="9072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A051E"/>
  </w:style>
  <w:style w:styleId="Footer" w:type="paragraph">
    <w:name w:val="footer"/>
    <w:basedOn w:val="Normal"/>
    <w:link w:val="FooterChar"/>
    <w:uiPriority w:val="99"/>
    <w:unhideWhenUsed/>
    <w:rsid w:val="002A051E"/>
    <w:pPr>
      <w:tabs>
        <w:tab w:pos="4536" w:val="center"/>
        <w:tab w:pos="9072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2A051E"/>
  </w:style>
  <w:style w:customStyle="1" w:styleId="ARImage" w:type="paragraph">
    <w:name w:val="AR_Image"/>
    <w:basedOn w:val="Normal"/>
    <w:link w:val="ARImageChar"/>
    <w:qFormat/>
    <w:rsid w:val="00DE6909"/>
    <w:pPr>
      <w:jc w:val="center"/>
    </w:pPr>
  </w:style>
  <w:style w:customStyle="1" w:styleId="ARCaption" w:type="paragraph">
    <w:name w:val="AR_Caption"/>
    <w:basedOn w:val="Normal"/>
    <w:link w:val="ARCaptionChar"/>
    <w:qFormat/>
    <w:rsid w:val="00DE6909"/>
    <w:pPr>
      <w:numPr>
        <w:numId w:val="12"/>
      </w:numPr>
      <w:jc w:val="center"/>
    </w:pPr>
    <w:rPr>
      <w:rFonts w:ascii="Times New Roman" w:hAnsi="Times New Roman"/>
      <w:b/>
      <w:i/>
      <w:color w:themeColor="accent1" w:val="4F81BD"/>
    </w:rPr>
  </w:style>
  <w:style w:customStyle="1" w:styleId="ARImageChar" w:type="character">
    <w:name w:val="AR_Image Char"/>
    <w:basedOn w:val="DefaultParagraphFont"/>
    <w:link w:val="ARImage"/>
    <w:rsid w:val="00DE6909"/>
  </w:style>
  <w:style w:customStyle="1" w:styleId="ARCaptionChar" w:type="character">
    <w:name w:val="AR_Caption Char"/>
    <w:basedOn w:val="DefaultParagraphFont"/>
    <w:link w:val="ARCaption"/>
    <w:rsid w:val="00DE6909"/>
    <w:rPr>
      <w:rFonts w:ascii="Times New Roman" w:hAnsi="Times New Roman"/>
      <w:b/>
      <w:i/>
      <w:color w:themeColor="accent1" w:val="4F81BD"/>
      <w:sz w:val="24"/>
    </w:rPr>
  </w:style>
  <w:style w:customStyle="1" w:styleId="ARTable" w:type="table">
    <w:name w:val="AR_Table"/>
    <w:basedOn w:val="TableNormal"/>
    <w:uiPriority w:val="99"/>
    <w:rsid w:val="004E1624"/>
    <w:pPr>
      <w:spacing w:after="0" w:line="240" w:lineRule="auto"/>
    </w:pPr>
    <w:rPr>
      <w:rFonts w:ascii="Arial" w:hAnsi="Arial"/>
      <w:sz w:val="18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blStylePr w:type="firstRow">
      <w:rPr>
        <w:rFonts w:ascii="Arial" w:hAnsi="Arial"/>
        <w:b/>
        <w:color w:themeColor="background1" w:val="FFFFFF"/>
        <w:sz w:val="18"/>
      </w:rPr>
      <w:tblPr/>
      <w:trPr>
        <w:tblHeader/>
      </w:trPr>
      <w:tcPr>
        <w:shd w:color="auto" w:fill="17365D" w:themeFill="text2" w:themeFillShade="BF" w:val="clear"/>
        <w:vAlign w:val="center"/>
      </w:tcPr>
    </w:tblStylePr>
  </w:style>
  <w:style w:customStyle="1" w:styleId="ARHeading1" w:type="paragraph">
    <w:name w:val="AR_Heading1"/>
    <w:basedOn w:val="Heading1"/>
    <w:link w:val="ARHeading1Char"/>
    <w:qFormat/>
    <w:rsid w:val="00D1381F"/>
    <w:pPr>
      <w:numPr>
        <w:numId w:val="13"/>
      </w:numPr>
    </w:pPr>
    <w:rPr>
      <w:rFonts w:ascii="Times New Roman" w:hAnsi="Times New Roman"/>
      <w:color w:val="auto"/>
      <w:sz w:val="52"/>
    </w:rPr>
  </w:style>
  <w:style w:customStyle="1" w:styleId="ARHeading2" w:type="paragraph">
    <w:name w:val="AR_Heading2"/>
    <w:basedOn w:val="ARHeading1"/>
    <w:link w:val="ARHeading2Char"/>
    <w:qFormat/>
    <w:rsid w:val="00DB35CC"/>
    <w:pPr>
      <w:numPr>
        <w:ilvl w:val="1"/>
      </w:numPr>
    </w:pPr>
    <w:rPr>
      <w:sz w:val="40"/>
    </w:rPr>
  </w:style>
  <w:style w:customStyle="1" w:styleId="ARHeading1Char" w:type="character">
    <w:name w:val="AR_Heading1 Char"/>
    <w:basedOn w:val="DefaultParagraphFont"/>
    <w:link w:val="ARHeading1"/>
    <w:rsid w:val="00D1381F"/>
    <w:rPr>
      <w:rFonts w:ascii="Times New Roman" w:cstheme="majorBidi" w:eastAsiaTheme="majorEastAsia" w:hAnsi="Times New Roman"/>
      <w:b/>
      <w:bCs/>
      <w:sz w:val="52"/>
      <w:szCs w:val="28"/>
    </w:rPr>
  </w:style>
  <w:style w:customStyle="1" w:styleId="ARHeading3" w:type="paragraph">
    <w:name w:val="AR_Heading3"/>
    <w:basedOn w:val="ARHeading2"/>
    <w:link w:val="ARHeading3Char"/>
    <w:qFormat/>
    <w:rsid w:val="00DB35CC"/>
    <w:pPr>
      <w:numPr>
        <w:ilvl w:val="2"/>
      </w:numPr>
      <w:ind w:firstLine="0" w:left="0"/>
    </w:pPr>
    <w:rPr>
      <w:sz w:val="36"/>
    </w:rPr>
  </w:style>
  <w:style w:customStyle="1" w:styleId="ARHeading2Char" w:type="character">
    <w:name w:val="AR_Heading2 Char"/>
    <w:basedOn w:val="ARHeading1Char"/>
    <w:link w:val="ARHeading2"/>
    <w:rsid w:val="00DB35CC"/>
    <w:rPr>
      <w:rFonts w:ascii="Times New Roman" w:cstheme="majorBidi" w:eastAsiaTheme="majorEastAsia" w:hAnsi="Times New Roman"/>
      <w:b/>
      <w:bCs/>
      <w:sz w:val="40"/>
      <w:szCs w:val="28"/>
    </w:rPr>
  </w:style>
  <w:style w:customStyle="1" w:styleId="ARHeadings" w:type="numbering">
    <w:name w:val="AR_Headings"/>
    <w:uiPriority w:val="99"/>
    <w:rsid w:val="00942A38"/>
    <w:pPr>
      <w:numPr>
        <w:numId w:val="13"/>
      </w:numPr>
    </w:pPr>
  </w:style>
  <w:style w:customStyle="1" w:styleId="ARHeading3Char" w:type="character">
    <w:name w:val="AR_Heading3 Char"/>
    <w:basedOn w:val="ARHeading2Char"/>
    <w:link w:val="ARHeading3"/>
    <w:rsid w:val="00DB35CC"/>
    <w:rPr>
      <w:rFonts w:ascii="Times New Roman" w:cstheme="majorBidi" w:eastAsiaTheme="majorEastAsia" w:hAnsi="Times New Roman"/>
      <w:b/>
      <w:bCs/>
      <w:sz w:val="36"/>
      <w:szCs w:val="28"/>
    </w:rPr>
  </w:style>
  <w:style w:customStyle="1" w:styleId="ARTitle" w:type="paragraph">
    <w:name w:val="AR_Title"/>
    <w:basedOn w:val="Title"/>
    <w:link w:val="ARTitleChar"/>
    <w:qFormat/>
    <w:rsid w:val="00FB10D6"/>
    <w:pPr>
      <w:pBdr>
        <w:bottom w:color="auto" w:space="0" w:sz="0" w:val="none"/>
      </w:pBdr>
      <w:jc w:val="center"/>
    </w:pPr>
    <w:rPr>
      <w:rFonts w:ascii="Times New Roman" w:hAnsi="Times New Roman"/>
      <w:color w:val="auto"/>
      <w:sz w:val="72"/>
    </w:rPr>
  </w:style>
  <w:style w:customStyle="1" w:styleId="ARTitleChar" w:type="character">
    <w:name w:val="AR_Title Char"/>
    <w:basedOn w:val="DefaultParagraphFont"/>
    <w:link w:val="ARTitle"/>
    <w:rsid w:val="00FB10D6"/>
    <w:rPr>
      <w:rFonts w:ascii="Times New Roman" w:cstheme="majorBidi" w:eastAsiaTheme="majorEastAsia" w:hAnsi="Times New Roman"/>
      <w:spacing w:val="5"/>
      <w:kern w:val="28"/>
      <w:sz w:val="72"/>
      <w:szCs w:val="52"/>
    </w:rPr>
  </w:style>
  <w:style w:customStyle="1" w:styleId="ARSubTitle" w:type="paragraph">
    <w:name w:val="AR_SubTitle"/>
    <w:basedOn w:val="ARTitle"/>
    <w:link w:val="ARSubTitleChar"/>
    <w:qFormat/>
    <w:rsid w:val="00FB10D6"/>
    <w:rPr>
      <w:sz w:val="44"/>
    </w:rPr>
  </w:style>
  <w:style w:customStyle="1" w:styleId="ARSubTitleChar" w:type="character">
    <w:name w:val="AR_SubTitle Char"/>
    <w:basedOn w:val="ARTitleChar"/>
    <w:link w:val="ARSubTitle"/>
    <w:rsid w:val="00FB10D6"/>
    <w:rPr>
      <w:rFonts w:ascii="Times New Roman" w:cstheme="majorBidi" w:eastAsiaTheme="majorEastAsia" w:hAnsi="Times New Roman"/>
      <w:spacing w:val="5"/>
      <w:kern w:val="28"/>
      <w:sz w:val="44"/>
      <w:szCs w:val="52"/>
    </w:rPr>
  </w:style>
  <w:style w:customStyle="1" w:styleId="ARNormal" w:type="paragraph">
    <w:name w:val="AR_Normal"/>
    <w:basedOn w:val="NoSpacing"/>
    <w:link w:val="ARNormalChar"/>
    <w:qFormat/>
    <w:rsid w:val="00DC341B"/>
    <w:rPr>
      <w:rFonts w:ascii="Times New Roman" w:hAnsi="Times New Roman"/>
      <w:color w:themeColor="text1" w:val="000000"/>
      <w:sz w:val="24"/>
    </w:rPr>
  </w:style>
  <w:style w:customStyle="1" w:styleId="ARNormalChar" w:type="character">
    <w:name w:val="AR_Normal Char"/>
    <w:basedOn w:val="DefaultParagraphFont"/>
    <w:link w:val="ARNormal"/>
    <w:rsid w:val="00DC341B"/>
    <w:rPr>
      <w:rFonts w:ascii="Times New Roman" w:hAnsi="Times New Roman"/>
      <w:color w:themeColor="text1" w:val="000000"/>
      <w:sz w:val="24"/>
    </w:rPr>
  </w:style>
  <w:style w:customStyle="1" w:styleId="CF699C2254B6402485858AF5F2DC5AFF3" w:type="paragraph">
    <w:name w:val="CF699C2254B6402485858AF5F2DC5AFF3"/>
    <w:rsid w:val="00DC34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ImageId10" Target="media/image10.png" Type="http://schemas.openxmlformats.org/officeDocument/2006/relationships/image"/><Relationship Id="ImageId11" Target="media/image11.png" Type="http://schemas.openxmlformats.org/officeDocument/2006/relationships/image"/><Relationship Id="ImageId12" Target="media/image12.png" Type="http://schemas.openxmlformats.org/officeDocument/2006/relationships/image"/><Relationship Id="ImageId13" Target="media/image13.png" Type="http://schemas.openxmlformats.org/officeDocument/2006/relationships/image"/><Relationship Id="ImageId14" Target="media/image14.png" Type="http://schemas.openxmlformats.org/officeDocument/2006/relationships/image"/><Relationship Id="ImageId15" Target="media/image15.png" Type="http://schemas.openxmlformats.org/officeDocument/2006/relationships/image"/><Relationship Id="ImageId16" Target="media/image16.png" Type="http://schemas.openxmlformats.org/officeDocument/2006/relationships/image"/><Relationship Id="ImageId17" Target="media/image17.png" Type="http://schemas.openxmlformats.org/officeDocument/2006/relationships/image"/><Relationship Id="ImageId18" Target="media/image18.png" Type="http://schemas.openxmlformats.org/officeDocument/2006/relationships/image"/><Relationship Id="ImageId19" Target="media/image19.png" Type="http://schemas.openxmlformats.org/officeDocument/2006/relationships/image"/><Relationship Id="ImageId20" Target="media/image20.png" Type="http://schemas.openxmlformats.org/officeDocument/2006/relationships/image"/><Relationship Id="ImageId21" Target="media/image21.png" Type="http://schemas.openxmlformats.org/officeDocument/2006/relationships/image"/><Relationship Id="ImageId22" Target="media/image22.png" Type="http://schemas.openxmlformats.org/officeDocument/2006/relationships/image"/><Relationship Id="ImageId23" Target="media/image23.png" Type="http://schemas.openxmlformats.org/officeDocument/2006/relationships/image"/><Relationship Id="ImageId24" Target="media/image24.png" Type="http://schemas.openxmlformats.org/officeDocument/2006/relationships/image"/><Relationship Id="ImageId9" Target="media/image9.png" Type="http://schemas.openxmlformats.org/officeDocument/2006/relationships/image"/><Relationship Id="rId1" Target="../customXml/item1.xml" Type="http://schemas.openxmlformats.org/officeDocument/2006/relationships/customXml"/><Relationship Id="rId12" Target="fontTable.xml" Type="http://schemas.openxmlformats.org/officeDocument/2006/relationships/fontTable"/><Relationship Id="rId14" Target="theme/theme1.xml" Type="http://schemas.openxmlformats.org/officeDocument/2006/relationships/theme"/><Relationship Id="rId2" Target="numbering.xml" Type="http://schemas.openxmlformats.org/officeDocument/2006/relationships/numbering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media/image1.png" Type="http://schemas.openxmlformats.org/officeDocument/2006/relationships/image"/><Relationship Id="rIdFooter1" Target="footer1.xml" Type="http://schemas.openxmlformats.org/officeDocument/2006/relationships/footer"/><Relationship Id="rIdHeader1" Target="header1.xml" Type="http://schemas.openxmlformats.org/officeDocument/2006/relationships/header"/><Relationship Id="rIdHeader2" Target="header2.xml" Type="http://schemas.openxmlformats.org/officeDocument/2006/relationships/header"/></Relationships>
</file>

<file path=word/_rels/header1.xml.rels><?xml version="1.0" encoding="UTF-8" standalone="yes" ?><Relationships xmlns="http://schemas.openxmlformats.org/package/2006/relationships"><Relationship Id="rId1_tId43_0" Target="media/image2_tId43_0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 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30E974-B7B5-44DA-B238-EBA21EDBBE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ReportTemplateFinal</Template>
  <TotalTime>13</TotalTime>
  <Pages>4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MathWorks</Company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Parsa Omidi</dc:creator>
  <cp:lastModifiedBy>Parsa Omidi</cp:lastModifiedBy>
  <cp:revision>3</cp:revision>
  <dcterms:created xsi:type="dcterms:W3CDTF">2020-04-27T21:40:00Z</dcterms:created>
  <dcterms:modified xsi:type="dcterms:W3CDTF">2020-04-27T21:53:00Z</dcterms:modified>
</cp:coreProperties>
</file>